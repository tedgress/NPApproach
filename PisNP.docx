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6A93E" w14:textId="77777777" w:rsidR="00D24DC5" w:rsidRDefault="00FD61A7">
      <w:pPr>
        <w:pStyle w:val="confTitle"/>
      </w:pPr>
      <w:r>
        <w:t>Convex Hull Problem and P=NP</w:t>
      </w:r>
    </w:p>
    <w:p w14:paraId="62B7640C" w14:textId="77777777"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Walter B. Gress V</w:t>
      </w:r>
    </w:p>
    <w:p w14:paraId="308606DD" w14:textId="77777777"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Drexel University</w:t>
      </w:r>
    </w:p>
    <w:p w14:paraId="20C21258" w14:textId="77777777" w:rsidR="00A543D7" w:rsidRPr="00E602A5" w:rsidRDefault="008C7CAE" w:rsidP="00A543D7">
      <w:pPr>
        <w:pStyle w:val="confAffilia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Friday, June </w:t>
      </w:r>
      <w:r w:rsidR="00BD78F3">
        <w:rPr>
          <w:rFonts w:ascii="Times New Roman" w:hAnsi="Times New Roman"/>
        </w:rPr>
        <w:t>7 2013</w:t>
      </w:r>
    </w:p>
    <w:p w14:paraId="50468D70" w14:textId="77777777" w:rsidR="009D77C9" w:rsidRDefault="009D77C9" w:rsidP="008C7CAE">
      <w:pPr>
        <w:pStyle w:val="confabstract"/>
        <w:jc w:val="left"/>
      </w:pPr>
      <w:r>
        <w:t xml:space="preserve">This concept of operations details a “Divide and Defend” Firewall. Recently there has been </w:t>
      </w:r>
      <w:r w:rsidR="009A56B4">
        <w:t xml:space="preserve">a </w:t>
      </w:r>
      <w:r>
        <w:t>surge of malware attacks, those attacks typica</w:t>
      </w:r>
      <w:r w:rsidR="009A56B4">
        <w:t>lly being orchestrated through  b</w:t>
      </w:r>
      <w:r>
        <w:t>otnets. Modern enterprise and personal firewalls are not designed by default to handle massive number of attacks at once</w:t>
      </w:r>
      <w:r w:rsidR="009A56B4">
        <w:t xml:space="preserve"> like botnets can incur</w:t>
      </w:r>
      <w:r>
        <w:t>. D&amp;D is designed with that very thought in mind.</w:t>
      </w:r>
    </w:p>
    <w:p w14:paraId="3DACE8DD" w14:textId="77777777" w:rsidR="008C7CAE" w:rsidRDefault="008C7CAE" w:rsidP="009D77C9">
      <w:pPr>
        <w:pStyle w:val="confabstract"/>
        <w:jc w:val="left"/>
      </w:pPr>
    </w:p>
    <w:p w14:paraId="2D6E44B2" w14:textId="77777777" w:rsidR="009D77C9" w:rsidRPr="009D77C9" w:rsidRDefault="009D77C9" w:rsidP="009D77C9">
      <w:pPr>
        <w:pStyle w:val="conftext"/>
        <w:sectPr w:rsidR="009D77C9" w:rsidRPr="009D77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1909" w:h="15826" w:code="1"/>
          <w:pgMar w:top="432" w:right="1138" w:bottom="1138" w:left="1138" w:header="576" w:footer="720" w:gutter="0"/>
          <w:pgNumType w:start="1"/>
          <w:cols w:space="432"/>
          <w:docGrid w:linePitch="360"/>
        </w:sectPr>
      </w:pPr>
    </w:p>
    <w:p w14:paraId="7A4E3568" w14:textId="77777777" w:rsidR="00A7550D" w:rsidRDefault="001427DF" w:rsidP="00B02183">
      <w:pPr>
        <w:pStyle w:val="Heading1"/>
      </w:pPr>
      <w:r>
        <w:lastRenderedPageBreak/>
        <w:t>introduction</w:t>
      </w:r>
    </w:p>
    <w:p w14:paraId="2563C155" w14:textId="77777777" w:rsidR="00DC3153" w:rsidRDefault="00FD61A7" w:rsidP="00FD61A7">
      <w:pPr>
        <w:pStyle w:val="conftext"/>
        <w:ind w:firstLine="0"/>
      </w:pPr>
      <w:r>
        <w:t>This paper presents an exercise in the determination of whether P=NP by use of the Convex Hull Problem and Turing Machines. We will begin by defining briefly a Turing Machine, followed by the complexity problem and finally the Convex Hull Problem. We will finish with a sketch of a proof that may lead towards a verification of Convex Hull being P.</w:t>
      </w:r>
    </w:p>
    <w:p w14:paraId="7EFC98BD" w14:textId="77777777" w:rsidR="00FD61A7" w:rsidRDefault="00FD61A7" w:rsidP="00B02183">
      <w:pPr>
        <w:pStyle w:val="Heading1"/>
      </w:pPr>
      <w:r>
        <w:t>The convex hull problem</w:t>
      </w:r>
    </w:p>
    <w:p w14:paraId="3B7C9A13" w14:textId="77777777" w:rsidR="00FD61A7" w:rsidRDefault="00FD61A7" w:rsidP="00FD61A7">
      <w:pPr>
        <w:pStyle w:val="conftext"/>
      </w:pPr>
      <w:r>
        <w:t>The convex hull problem is thus: In mathematics the convex hull of a set of X points in the Euclidean Plane or Space (we will refer to Euclidean Plane for the matter of this paper) For example, when X is in a bounded subset of a plane, the convex hull over those points can be represented to be like a tight rubberband around the outermost points. Convex is described as such:</w:t>
      </w:r>
    </w:p>
    <w:p w14:paraId="362F97DB" w14:textId="77777777" w:rsidR="00FD61A7" w:rsidRPr="00FD61A7" w:rsidRDefault="00FD61A7" w:rsidP="00FD61A7">
      <w:pPr>
        <w:pStyle w:val="conftext"/>
      </w:pPr>
    </w:p>
    <w:p w14:paraId="5AE174F0" w14:textId="77777777" w:rsidR="00C90F04" w:rsidRPr="00C90F04" w:rsidRDefault="00FD61A7" w:rsidP="00C90F04">
      <w:r w:rsidRPr="00FD61A7">
        <w:t xml:space="preserve">A set S is convex if whenever two points P and Q are inside S, then the whole line segment PQ is also in S. </w:t>
      </w:r>
      <w:r w:rsidR="00C90F04">
        <w:t xml:space="preserve"> The definition for a convex hull being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50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C90F04" w:rsidRPr="00C90F04" w14:paraId="6E0C7E15" w14:textId="77777777">
        <w:tc>
          <w:tcPr>
            <w:tcW w:w="16500" w:type="dxa"/>
          </w:tcPr>
          <w:p w14:paraId="165006DD" w14:textId="77777777" w:rsidR="00C90F04" w:rsidRPr="00C90F04" w:rsidRDefault="00C90F04" w:rsidP="00C90F04">
            <w:r w:rsidRPr="00C90F04">
              <w:t xml:space="preserve">The convex hull of a finite point set S = {P} is the smallest 2D convex polygon </w:t>
            </w:r>
            <w:r w:rsidRPr="00C90F04">
              <w:rPr>
                <w:noProof/>
                <w:lang w:val="en-US"/>
              </w:rPr>
              <w:drawing>
                <wp:inline distT="0" distB="0" distL="0" distR="0" wp14:anchorId="620692B8" wp14:editId="313791CF">
                  <wp:extent cx="254000" cy="254000"/>
                  <wp:effectExtent l="0" t="0" r="0" b="0"/>
                  <wp:docPr id="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F04">
              <w:t xml:space="preserve"> (or polyhedron in 3D) that contains S. That is, there is no other convex polygon (or polyhedron) </w:t>
            </w:r>
            <w:r w:rsidRPr="00C90F04">
              <w:rPr>
                <w:noProof/>
                <w:lang w:val="en-US"/>
              </w:rPr>
              <w:drawing>
                <wp:inline distT="0" distB="0" distL="0" distR="0" wp14:anchorId="3BE17A6E" wp14:editId="5422ABB2">
                  <wp:extent cx="254000" cy="254000"/>
                  <wp:effectExtent l="0" t="0" r="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F04">
              <w:t xml:space="preserve"> with </w:t>
            </w:r>
            <w:r w:rsidRPr="00C90F04">
              <w:rPr>
                <w:noProof/>
                <w:lang w:val="en-US"/>
              </w:rPr>
              <w:drawing>
                <wp:inline distT="0" distB="0" distL="0" distR="0" wp14:anchorId="5121AE6B" wp14:editId="142D2826">
                  <wp:extent cx="1117600" cy="271145"/>
                  <wp:effectExtent l="0" t="0" r="0" b="825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F04">
              <w:t>.</w:t>
            </w:r>
          </w:p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240070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318C59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E20D00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19643B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272437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A54AB1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2F33AE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DE69B6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8A3A3E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E92F2B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C36BE0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0E2F65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3CDFF4" w14:textId="77777777" w:rsidR="00C90F04" w:rsidRPr="00C90F04" w:rsidRDefault="00C90F04" w:rsidP="00C90F04"/>
        </w:tc>
        <w:tc>
          <w:tcPr>
            <w:tcW w:w="5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685833" w14:textId="77777777" w:rsidR="00C90F04" w:rsidRPr="00C90F04" w:rsidRDefault="00C90F04" w:rsidP="00C90F04"/>
        </w:tc>
      </w:tr>
    </w:tbl>
    <w:p w14:paraId="704DD8A6" w14:textId="77777777" w:rsidR="00FD61A7" w:rsidRDefault="00FD61A7" w:rsidP="00C90F04"/>
    <w:p w14:paraId="757D3D3B" w14:textId="77777777" w:rsidR="00C90F04" w:rsidRPr="00C90F04" w:rsidRDefault="00C90F04" w:rsidP="00C90F04">
      <w:r>
        <w:t xml:space="preserve">There are seveal hull algorithms. One such isd Graham’s </w:t>
      </w:r>
    </w:p>
    <w:p w14:paraId="60A2F40C" w14:textId="77777777" w:rsidR="00FD61A7" w:rsidRPr="00C90F04" w:rsidRDefault="00C90F04" w:rsidP="00C90F04">
      <w:r>
        <w:t>(list more examples here)</w:t>
      </w:r>
    </w:p>
    <w:p w14:paraId="667954B0" w14:textId="77777777" w:rsidR="00FD61A7" w:rsidRPr="00C90F04" w:rsidRDefault="00FD61A7" w:rsidP="00C90F04"/>
    <w:p w14:paraId="57B2C618" w14:textId="77777777" w:rsidR="00FD61A7" w:rsidRDefault="003A0A13" w:rsidP="00B02183">
      <w:pPr>
        <w:pStyle w:val="Heading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69F526" wp14:editId="32EE8740">
                <wp:simplePos x="0" y="0"/>
                <wp:positionH relativeFrom="column">
                  <wp:posOffset>4457700</wp:posOffset>
                </wp:positionH>
                <wp:positionV relativeFrom="paragraph">
                  <wp:posOffset>897890</wp:posOffset>
                </wp:positionV>
                <wp:extent cx="1485900" cy="0"/>
                <wp:effectExtent l="0" t="101600" r="38100" b="1778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351pt;margin-top:70.7pt;width:117pt;height:0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90F04">
        <w:rPr>
          <w:sz w:val="24"/>
        </w:rPr>
        <w:t>VISUAL CONVEX HULL PROBLEM</w:t>
      </w:r>
    </w:p>
    <w:p w14:paraId="00665E9D" w14:textId="77777777" w:rsidR="00C90F04" w:rsidRDefault="00C90F04" w:rsidP="00C90F04">
      <w:pPr>
        <w:pStyle w:val="conftext"/>
      </w:pPr>
      <w:r>
        <w:lastRenderedPageBreak/>
        <w:t>I am proposing a new sort of algorithm for dealing with the problem of the Convex Hull.</w:t>
      </w:r>
    </w:p>
    <w:p w14:paraId="724862FB" w14:textId="77777777" w:rsidR="00C90F04" w:rsidRDefault="00C90F04" w:rsidP="00C90F04">
      <w:pPr>
        <w:pStyle w:val="conftext"/>
      </w:pPr>
    </w:p>
    <w:p w14:paraId="5E0A2EFE" w14:textId="77777777" w:rsidR="00C90F04" w:rsidRDefault="00C90F04" w:rsidP="00C90F04">
      <w:pPr>
        <w:pStyle w:val="conftext"/>
      </w:pPr>
    </w:p>
    <w:p w14:paraId="47B9BF95" w14:textId="77777777" w:rsidR="00C90F04" w:rsidRDefault="003A0A13" w:rsidP="00C90F04">
      <w:pPr>
        <w:pStyle w:val="conf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03C770EE" wp14:editId="1544034D">
                <wp:simplePos x="0" y="0"/>
                <wp:positionH relativeFrom="column">
                  <wp:posOffset>256540</wp:posOffset>
                </wp:positionH>
                <wp:positionV relativeFrom="paragraph">
                  <wp:posOffset>6350</wp:posOffset>
                </wp:positionV>
                <wp:extent cx="2057400" cy="1521460"/>
                <wp:effectExtent l="50800" t="25400" r="50800" b="104140"/>
                <wp:wrapThrough wrapText="bothSides">
                  <wp:wrapPolygon edited="0">
                    <wp:start x="13067" y="-361"/>
                    <wp:lineTo x="11200" y="0"/>
                    <wp:lineTo x="11200" y="5770"/>
                    <wp:lineTo x="-533" y="5770"/>
                    <wp:lineTo x="-533" y="10097"/>
                    <wp:lineTo x="10933" y="11539"/>
                    <wp:lineTo x="6400" y="14785"/>
                    <wp:lineTo x="6933" y="17669"/>
                    <wp:lineTo x="13333" y="22718"/>
                    <wp:lineTo x="15200" y="22718"/>
                    <wp:lineTo x="16000" y="20554"/>
                    <wp:lineTo x="14400" y="19112"/>
                    <wp:lineTo x="8800" y="17309"/>
                    <wp:lineTo x="16800" y="15145"/>
                    <wp:lineTo x="17067" y="12621"/>
                    <wp:lineTo x="10933" y="11539"/>
                    <wp:lineTo x="21600" y="10097"/>
                    <wp:lineTo x="21867" y="7573"/>
                    <wp:lineTo x="14133" y="5770"/>
                    <wp:lineTo x="15467" y="361"/>
                    <wp:lineTo x="15467" y="-361"/>
                    <wp:lineTo x="13067" y="-361"/>
                  </wp:wrapPolygon>
                </wp:wrapThrough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521460"/>
                          <a:chOff x="0" y="0"/>
                          <a:chExt cx="2057400" cy="1521460"/>
                        </a:xfrm>
                      </wpg:grpSpPr>
                      <wps:wsp>
                        <wps:cNvPr id="36" name="Oval 36"/>
                        <wps:cNvSpPr/>
                        <wps:spPr>
                          <a:xfrm flipV="1">
                            <a:off x="1143000" y="3429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4410EB51" w14:textId="77777777">
                                <w:tc>
                                  <w:tcPr>
                                    <w:tcW w:w="16500" w:type="dxa"/>
                                  </w:tcPr>
                                  <w:p w14:paraId="24CD7BA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12CB7F1D" wp14:editId="23D83E86">
                                          <wp:extent cx="254000" cy="254000"/>
                                          <wp:effectExtent l="0" t="0" r="0" b="0"/>
                                          <wp:docPr id="39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39E35CFE" wp14:editId="62734C98">
                                          <wp:extent cx="254000" cy="254000"/>
                                          <wp:effectExtent l="0" t="0" r="0" b="0"/>
                                          <wp:docPr id="38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7C4E58A1" wp14:editId="64AB0A87">
                                          <wp:extent cx="1117600" cy="271145"/>
                                          <wp:effectExtent l="0" t="0" r="0" b="8255"/>
                                          <wp:docPr id="37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A0C872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DAA082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F07E5D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D090D8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F588BC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2F7DAD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99339C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01B7E2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9C44EC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B0E03B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3B2BB1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AC008D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42015B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DEEFA9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20688D" w14:textId="77777777" w:rsidR="00172BF3" w:rsidRDefault="00172BF3" w:rsidP="00C90F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 flipV="1">
                            <a:off x="1295400" y="140716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6CD32E5A" w14:textId="77777777">
                                <w:tc>
                                  <w:tcPr>
                                    <w:tcW w:w="16500" w:type="dxa"/>
                                  </w:tcPr>
                                  <w:p w14:paraId="3B33085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10BFC891" wp14:editId="287E2F41">
                                          <wp:extent cx="254000" cy="254000"/>
                                          <wp:effectExtent l="0" t="0" r="0" b="0"/>
                                          <wp:docPr id="45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0BE79C85" wp14:editId="4F6C4DDE">
                                          <wp:extent cx="254000" cy="254000"/>
                                          <wp:effectExtent l="0" t="0" r="0" b="0"/>
                                          <wp:docPr id="46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08F4164B" wp14:editId="1707EA27">
                                          <wp:extent cx="1117600" cy="271145"/>
                                          <wp:effectExtent l="0" t="0" r="0" b="8255"/>
                                          <wp:docPr id="47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FD38A4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16BD69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114968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DDEB46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3BC59B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BCBB07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03CBC2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50ADEE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D167A1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255CDD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0C5BD7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D035A3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4A81EB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0ADF66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A61778" w14:textId="77777777" w:rsidR="00172BF3" w:rsidRDefault="00172BF3" w:rsidP="00C90F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 flipV="1">
                            <a:off x="0" y="55499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52FDBEEE" w14:textId="77777777">
                                <w:tc>
                                  <w:tcPr>
                                    <w:tcW w:w="16500" w:type="dxa"/>
                                  </w:tcPr>
                                  <w:p w14:paraId="36D7CD6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25AEA8C5" wp14:editId="388D55CC">
                                          <wp:extent cx="254000" cy="254000"/>
                                          <wp:effectExtent l="0" t="0" r="0" b="0"/>
                                          <wp:docPr id="49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212150D9" wp14:editId="1627513A">
                                          <wp:extent cx="254000" cy="254000"/>
                                          <wp:effectExtent l="0" t="0" r="0" b="0"/>
                                          <wp:docPr id="50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7D63E0FA" wp14:editId="7BBADEE3">
                                          <wp:extent cx="1117600" cy="271145"/>
                                          <wp:effectExtent l="0" t="0" r="0" b="8255"/>
                                          <wp:docPr id="51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FF089A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9DD378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6A77BB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243427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9591D7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ACCBA2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B0DFBB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27DEF3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44E440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994ABD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791352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8B07E5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5EBCEC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267CBA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929FCD" w14:textId="77777777" w:rsidR="00172BF3" w:rsidRDefault="00172BF3" w:rsidP="00C90F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 flipV="1">
                            <a:off x="685800" y="106426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01BCAE72" w14:textId="77777777">
                                <w:tc>
                                  <w:tcPr>
                                    <w:tcW w:w="16500" w:type="dxa"/>
                                  </w:tcPr>
                                  <w:p w14:paraId="4D61B30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4B05A546" wp14:editId="32A23D2E">
                                          <wp:extent cx="254000" cy="254000"/>
                                          <wp:effectExtent l="0" t="0" r="0" b="0"/>
                                          <wp:docPr id="53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1511E3E2" wp14:editId="6A60043B">
                                          <wp:extent cx="254000" cy="254000"/>
                                          <wp:effectExtent l="0" t="0" r="0" b="0"/>
                                          <wp:docPr id="54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008F2EF1" wp14:editId="10088F6C">
                                          <wp:extent cx="1117600" cy="271145"/>
                                          <wp:effectExtent l="0" t="0" r="0" b="8255"/>
                                          <wp:docPr id="55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81DE13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D56EF3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B24468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9B2ADB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6C01FC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390C3E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3B94DB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6E8220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26F371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FA2776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6CB8DC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A0AB93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870A6C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4BC2AA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7D0F39" w14:textId="77777777" w:rsidR="00172BF3" w:rsidRDefault="00172BF3" w:rsidP="00C90F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 flipV="1">
                            <a:off x="1943100" y="55499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29DB46E1" w14:textId="77777777">
                                <w:tc>
                                  <w:tcPr>
                                    <w:tcW w:w="16500" w:type="dxa"/>
                                  </w:tcPr>
                                  <w:p w14:paraId="3639450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3372DABC" wp14:editId="583E1BA0">
                                          <wp:extent cx="254000" cy="254000"/>
                                          <wp:effectExtent l="0" t="0" r="0" b="0"/>
                                          <wp:docPr id="57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61B6A998" wp14:editId="379513EC">
                                          <wp:extent cx="254000" cy="254000"/>
                                          <wp:effectExtent l="0" t="0" r="0" b="0"/>
                                          <wp:docPr id="58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6D2A0731" wp14:editId="0062E76E">
                                          <wp:extent cx="1117600" cy="271145"/>
                                          <wp:effectExtent l="0" t="0" r="0" b="8255"/>
                                          <wp:docPr id="59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E1B1A8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0D685B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0D485F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423147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0D4FB1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5B15D5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057F24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8F790A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C7502E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FFC2BA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823B58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CF7F2A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F24DF1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4902B5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C3AE7E6" w14:textId="77777777" w:rsidR="00172BF3" w:rsidRDefault="00172BF3" w:rsidP="00C90F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 flipV="1">
                            <a:off x="129540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4BA6CAFB" w14:textId="77777777">
                                <w:tc>
                                  <w:tcPr>
                                    <w:tcW w:w="16500" w:type="dxa"/>
                                  </w:tcPr>
                                  <w:p w14:paraId="4358C6A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6D55078D" wp14:editId="720FACF3">
                                          <wp:extent cx="254000" cy="254000"/>
                                          <wp:effectExtent l="0" t="0" r="0" b="0"/>
                                          <wp:docPr id="61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5E6AD0C0" wp14:editId="42D733EF">
                                          <wp:extent cx="254000" cy="254000"/>
                                          <wp:effectExtent l="0" t="0" r="0" b="0"/>
                                          <wp:docPr id="62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54F03E07" wp14:editId="1F886318">
                                          <wp:extent cx="1117600" cy="271145"/>
                                          <wp:effectExtent l="0" t="0" r="0" b="8255"/>
                                          <wp:docPr id="63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FC8D96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749A9E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008AA9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7850CE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64C5CD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A92C60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BC3C24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FFFE49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6F08E4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58F207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EDC896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D904C6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3CEC07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DB9600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C5ED8D" w14:textId="77777777" w:rsidR="00172BF3" w:rsidRDefault="00172BF3" w:rsidP="00C90F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 flipV="1">
                            <a:off x="1485900" y="9144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66954461" w14:textId="77777777">
                                <w:tc>
                                  <w:tcPr>
                                    <w:tcW w:w="16500" w:type="dxa"/>
                                  </w:tcPr>
                                  <w:p w14:paraId="2B3CB6A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4E4E4D4F" wp14:editId="2CF8B561">
                                          <wp:extent cx="254000" cy="254000"/>
                                          <wp:effectExtent l="0" t="0" r="0" b="0"/>
                                          <wp:docPr id="65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5C53105F" wp14:editId="79A7E6F2">
                                          <wp:extent cx="254000" cy="254000"/>
                                          <wp:effectExtent l="0" t="0" r="0" b="0"/>
                                          <wp:docPr id="66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3953DB55" wp14:editId="61122AD0">
                                          <wp:extent cx="1117600" cy="271145"/>
                                          <wp:effectExtent l="0" t="0" r="0" b="8255"/>
                                          <wp:docPr id="67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337004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01269B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D6DE3E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BCDC42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FEAF77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4246E4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4A6FF0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59328D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992331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8BDFC2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B7F2A1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87E06E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5DA8F6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CBC159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76D271E" w14:textId="77777777" w:rsidR="00172BF3" w:rsidRDefault="00172BF3" w:rsidP="00C90F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style="position:absolute;left:0;text-align:left;margin-left:20.2pt;margin-top:.5pt;width:162pt;height:119.8pt;z-index:251673088" coordsize="2057400,15214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">
                <v:oval id="Oval 36" o:spid="_x0000_s1027" style="position:absolute;left:1143000;top:34290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4CppwgAA&#10;ANsAAAAPAAAAZHJzL2Rvd25yZXYueG1sRI9Pi8IwFMTvC36H8ARva6qCrNUoIioiLvjv4u3RPNti&#10;81KSqPXbG2Fhj8PM/IaZzBpTiQc5X1pW0OsmIIgzq0vOFZxPq+8fED4ga6wsk4IXeZhNW18TTLV9&#10;8oEex5CLCGGfooIihDqV0mcFGfRdWxNH72qdwRCly6V2+IxwU8l+kgylwZLjQoE1LQrKbse7UTC6&#10;BSk369V+d3GL5faeu1/NTqlOu5mPQQRqwn/4r73RCgZD+HyJP0BO3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gKmn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4410EB51" w14:textId="77777777">
                          <w:tc>
                            <w:tcPr>
                              <w:tcW w:w="16500" w:type="dxa"/>
                            </w:tcPr>
                            <w:p w14:paraId="24CD7BA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12CB7F1D" wp14:editId="23D83E86">
                                    <wp:extent cx="254000" cy="254000"/>
                                    <wp:effectExtent l="0" t="0" r="0" b="0"/>
                                    <wp:docPr id="39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39E35CFE" wp14:editId="62734C98">
                                    <wp:extent cx="254000" cy="254000"/>
                                    <wp:effectExtent l="0" t="0" r="0" b="0"/>
                                    <wp:docPr id="3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7C4E58A1" wp14:editId="64AB0A87">
                                    <wp:extent cx="1117600" cy="271145"/>
                                    <wp:effectExtent l="0" t="0" r="0" b="8255"/>
                                    <wp:docPr id="37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A0C872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DAA082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F07E5D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D090D8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F588BC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2F7DAD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99339C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01B7E2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9C44EC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B0E03B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3B2BB1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AC008D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42015B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DEEFA9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5820688D" w14:textId="77777777" w:rsidR="00172BF3" w:rsidRDefault="00172BF3" w:rsidP="00C90F04">
                        <w:pPr>
                          <w:jc w:val="center"/>
                        </w:pPr>
                      </w:p>
                    </w:txbxContent>
                  </v:textbox>
                </v:oval>
                <v:oval id="Oval 44" o:spid="_x0000_s1028" style="position:absolute;left:1295400;top:140716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eGL4xAAA&#10;ANsAAAAPAAAAZHJzL2Rvd25yZXYueG1sRI9Ba8JAFITvgv9heUJvumkJRaOrFKkllApt7KW3R/aZ&#10;BLNvw+6apP++WxA8DjPzDbPZjaYVPTnfWFbwuEhAEJdWN1wp+D4d5ksQPiBrbC2Tgl/ysNtOJxvM&#10;tB34i/oiVCJC2GeooA6hy6T0ZU0G/cJ2xNE7W2cwROkqqR0OEW5a+ZQkz9Jgw3Ghxo72NZWX4moU&#10;rC5Byvzt8Pnx4/av79fKHTU7pR5m48saRKAx3MO3dq4VpCn8f4k/QG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3hi+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6CD32E5A" w14:textId="77777777">
                          <w:tc>
                            <w:tcPr>
                              <w:tcW w:w="16500" w:type="dxa"/>
                            </w:tcPr>
                            <w:p w14:paraId="3B33085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10BFC891" wp14:editId="287E2F41">
                                    <wp:extent cx="254000" cy="254000"/>
                                    <wp:effectExtent l="0" t="0" r="0" b="0"/>
                                    <wp:docPr id="45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0BE79C85" wp14:editId="4F6C4DDE">
                                    <wp:extent cx="254000" cy="254000"/>
                                    <wp:effectExtent l="0" t="0" r="0" b="0"/>
                                    <wp:docPr id="46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08F4164B" wp14:editId="1707EA27">
                                    <wp:extent cx="1117600" cy="271145"/>
                                    <wp:effectExtent l="0" t="0" r="0" b="8255"/>
                                    <wp:docPr id="47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FD38A4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16BD69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114968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DDEB46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3BC59B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BCBB07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03CBC2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50ADEE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D167A1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255CDD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0C5BD7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D035A3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4A81EB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0ADF66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7CA61778" w14:textId="77777777" w:rsidR="00172BF3" w:rsidRDefault="00172BF3" w:rsidP="00C90F04">
                        <w:pPr>
                          <w:jc w:val="center"/>
                        </w:pPr>
                      </w:p>
                    </w:txbxContent>
                  </v:textbox>
                </v:oval>
                <v:oval id="Oval 48" o:spid="_x0000_s1029" style="position:absolute;top:55499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Wj9wAAA&#10;ANsAAAAPAAAAZHJzL2Rvd25yZXYueG1sRE9Ni8IwEL0L+x/CLHjTdBcRtxrLIquIKKjrxdvQjG1p&#10;MylJ1PrvzUHw+Hjfs6wzjbiR85VlBV/DBARxbnXFhYLT/3IwAeEDssbGMil4kIds/tGbYartnQ90&#10;O4ZCxBD2KSooQ2hTKX1ekkE/tC1x5C7WGQwRukJqh/cYbhr5nSRjabDi2FBiS4uS8vp4NQp+6iDl&#10;erXcb89u8be5Fm6n2SnV/+x+pyACdeEtfrnXWsEojo1f4g+Q8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NWj9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52FDBEEE" w14:textId="77777777">
                          <w:tc>
                            <w:tcPr>
                              <w:tcW w:w="16500" w:type="dxa"/>
                            </w:tcPr>
                            <w:p w14:paraId="36D7CD6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25AEA8C5" wp14:editId="388D55CC">
                                    <wp:extent cx="254000" cy="254000"/>
                                    <wp:effectExtent l="0" t="0" r="0" b="0"/>
                                    <wp:docPr id="49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212150D9" wp14:editId="1627513A">
                                    <wp:extent cx="254000" cy="254000"/>
                                    <wp:effectExtent l="0" t="0" r="0" b="0"/>
                                    <wp:docPr id="50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7D63E0FA" wp14:editId="7BBADEE3">
                                    <wp:extent cx="1117600" cy="271145"/>
                                    <wp:effectExtent l="0" t="0" r="0" b="8255"/>
                                    <wp:docPr id="51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FF089A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9DD378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6A77BB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243427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9591D7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ACCBA2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B0DFBB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27DEF3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44E440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994ABD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791352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8B07E5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5EBCEC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267CBA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6B929FCD" w14:textId="77777777" w:rsidR="00172BF3" w:rsidRDefault="00172BF3" w:rsidP="00C90F04">
                        <w:pPr>
                          <w:jc w:val="center"/>
                        </w:pPr>
                      </w:p>
                    </w:txbxContent>
                  </v:textbox>
                </v:oval>
                <v:oval id="Oval 52" o:spid="_x0000_s1030" style="position:absolute;left:685800;top:106426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MnKxAAA&#10;ANsAAAAPAAAAZHJzL2Rvd25yZXYueG1sRI9Ba8JAFITvgv9heUJvZtNAi8asUqQpUiq0sZfeHtln&#10;Esy+Dburpv++WxA8DjPzDVNsRtOLCznfWVbwmKQgiGurO24UfB/K+QKED8gae8uk4Jc8bNbTSYG5&#10;tlf+oksVGhEh7HNU0IYw5FL6uiWDPrEDcfSO1hkMUbpGaofXCDe9zNL0WRrsOC60ONC2pfpUnY2C&#10;5SlIuXsrPz9+3Pb1/dy4vWan1MNsfFmBCDSGe/jW3mkFTxn8f4k/QK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gTJy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01BCAE72" w14:textId="77777777">
                          <w:tc>
                            <w:tcPr>
                              <w:tcW w:w="16500" w:type="dxa"/>
                            </w:tcPr>
                            <w:p w14:paraId="4D61B30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4B05A546" wp14:editId="32A23D2E">
                                    <wp:extent cx="254000" cy="254000"/>
                                    <wp:effectExtent l="0" t="0" r="0" b="0"/>
                                    <wp:docPr id="53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1511E3E2" wp14:editId="6A60043B">
                                    <wp:extent cx="254000" cy="254000"/>
                                    <wp:effectExtent l="0" t="0" r="0" b="0"/>
                                    <wp:docPr id="54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008F2EF1" wp14:editId="10088F6C">
                                    <wp:extent cx="1117600" cy="271145"/>
                                    <wp:effectExtent l="0" t="0" r="0" b="8255"/>
                                    <wp:docPr id="55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81DE13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D56EF3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B24468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9B2ADB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6C01FC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390C3E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3B94DB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6E8220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26F371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FA2776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6CB8DC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A0AB93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870A6C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4BC2AA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3E7D0F39" w14:textId="77777777" w:rsidR="00172BF3" w:rsidRDefault="00172BF3" w:rsidP="00C90F04">
                        <w:pPr>
                          <w:jc w:val="center"/>
                        </w:pPr>
                      </w:p>
                    </w:txbxContent>
                  </v:textbox>
                </v:oval>
                <v:oval id="Oval 56" o:spid="_x0000_s1031" style="position:absolute;left:1943100;top:55499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P8/JwgAA&#10;ANsAAAAPAAAAZHJzL2Rvd25yZXYueG1sRI9Pi8IwFMTvC36H8ARva6qgrNUoIioiLvjv4u3RPNti&#10;81KSqPXbG2Fhj8PM/IaZzBpTiQc5X1pW0OsmIIgzq0vOFZxPq+8fED4ga6wsk4IXeZhNW18TTLV9&#10;8oEex5CLCGGfooIihDqV0mcFGfRdWxNH72qdwRCly6V2+IxwU8l+kgylwZLjQoE1LQrKbse7UTC6&#10;BSk369V+d3GL5faeu1/NTqlOu5mPQQRqwn/4r73RCgZD+HyJP0BO3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0/z8n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29DB46E1" w14:textId="77777777">
                          <w:tc>
                            <w:tcPr>
                              <w:tcW w:w="16500" w:type="dxa"/>
                            </w:tcPr>
                            <w:p w14:paraId="3639450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3372DABC" wp14:editId="583E1BA0">
                                    <wp:extent cx="254000" cy="254000"/>
                                    <wp:effectExtent l="0" t="0" r="0" b="0"/>
                                    <wp:docPr id="5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61B6A998" wp14:editId="379513EC">
                                    <wp:extent cx="254000" cy="254000"/>
                                    <wp:effectExtent l="0" t="0" r="0" b="0"/>
                                    <wp:docPr id="5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6D2A0731" wp14:editId="0062E76E">
                                    <wp:extent cx="1117600" cy="271145"/>
                                    <wp:effectExtent l="0" t="0" r="0" b="8255"/>
                                    <wp:docPr id="5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E1B1A8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0D685B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0D485F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423147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0D4FB1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5B15D5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057F24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8F790A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C7502E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FFC2BA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823B58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CF7F2A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F24DF1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4902B5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5C3AE7E6" w14:textId="77777777" w:rsidR="00172BF3" w:rsidRDefault="00172BF3" w:rsidP="00C90F04">
                        <w:pPr>
                          <w:jc w:val="center"/>
                        </w:pPr>
                      </w:p>
                    </w:txbxContent>
                  </v:textbox>
                </v:oval>
                <v:oval id="Oval 60" o:spid="_x0000_s1032" style="position:absolute;left:129540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9jibvgAA&#10;ANsAAAAPAAAAZHJzL2Rvd25yZXYueG1sRE9Ni8IwEL0v+B/CCN7WVA+i1SgiKiIraPXibWjGtthM&#10;ShK1/vvNQfD4eN+zRWtq8STnK8sKBv0EBHFudcWFgst58zsG4QOyxtoyKXiTh8W88zPDVNsXn+iZ&#10;hULEEPYpKihDaFIpfV6SQd+3DXHkbtYZDBG6QmqHrxhuajlMkpE0WHFsKLGhVUn5PXsYBZN7kHK3&#10;3Rz/rm613j8Kd9DslOp12+UURKA2fMUf904rGMX18Uv8AXL+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/Y4m74AAADbAAAADwAAAAAAAAAAAAAAAACXAgAAZHJzL2Rvd25yZXYu&#10;eG1sUEsFBgAAAAAEAAQA9QAAAII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4BA6CAFB" w14:textId="77777777">
                          <w:tc>
                            <w:tcPr>
                              <w:tcW w:w="16500" w:type="dxa"/>
                            </w:tcPr>
                            <w:p w14:paraId="4358C6A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6D55078D" wp14:editId="720FACF3">
                                    <wp:extent cx="254000" cy="254000"/>
                                    <wp:effectExtent l="0" t="0" r="0" b="0"/>
                                    <wp:docPr id="61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5E6AD0C0" wp14:editId="42D733EF">
                                    <wp:extent cx="254000" cy="254000"/>
                                    <wp:effectExtent l="0" t="0" r="0" b="0"/>
                                    <wp:docPr id="62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54F03E07" wp14:editId="1F886318">
                                    <wp:extent cx="1117600" cy="271145"/>
                                    <wp:effectExtent l="0" t="0" r="0" b="8255"/>
                                    <wp:docPr id="63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FC8D96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749A9E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008AA9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7850CE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64C5CD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A92C60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BC3C24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FFFE49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6F08E4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58F207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EDC896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D904C6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3CEC07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DB9600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58C5ED8D" w14:textId="77777777" w:rsidR="00172BF3" w:rsidRDefault="00172BF3" w:rsidP="00C90F04">
                        <w:pPr>
                          <w:jc w:val="center"/>
                        </w:pPr>
                      </w:p>
                    </w:txbxContent>
                  </v:textbox>
                </v:oval>
                <v:oval id="Oval 64" o:spid="_x0000_s1033" style="position:absolute;left:1485900;top:91440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zT6YwgAA&#10;ANsAAAAPAAAAZHJzL2Rvd25yZXYueG1sRI9Pi8IwFMTvC36H8ARva6qIrNUoIioiLvjv4u3RPNti&#10;81KSqPXbG2Fhj8PM/IaZzBpTiQc5X1pW0OsmIIgzq0vOFZxPq+8fED4ga6wsk4IXeZhNW18TTLV9&#10;8oEex5CLCGGfooIihDqV0mcFGfRdWxNH72qdwRCly6V2+IxwU8l+kgylwZLjQoE1LQrKbse7UTC6&#10;BSk369V+d3GL5faeu1/NTqlOu5mPQQRqwn/4r73RCoYD+HyJP0BO3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zNPpj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66954461" w14:textId="77777777">
                          <w:tc>
                            <w:tcPr>
                              <w:tcW w:w="16500" w:type="dxa"/>
                            </w:tcPr>
                            <w:p w14:paraId="2B3CB6A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4E4E4D4F" wp14:editId="2CF8B561">
                                    <wp:extent cx="254000" cy="254000"/>
                                    <wp:effectExtent l="0" t="0" r="0" b="0"/>
                                    <wp:docPr id="65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5C53105F" wp14:editId="79A7E6F2">
                                    <wp:extent cx="254000" cy="254000"/>
                                    <wp:effectExtent l="0" t="0" r="0" b="0"/>
                                    <wp:docPr id="66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3953DB55" wp14:editId="61122AD0">
                                    <wp:extent cx="1117600" cy="271145"/>
                                    <wp:effectExtent l="0" t="0" r="0" b="8255"/>
                                    <wp:docPr id="67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337004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01269B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D6DE3E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BCDC42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FEAF77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4246E4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4A6FF0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59328D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992331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8BDFC2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B7F2A1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87E06E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5DA8F6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CBC159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76D271E" w14:textId="77777777" w:rsidR="00172BF3" w:rsidRDefault="00172BF3" w:rsidP="00C90F04">
                        <w:pPr>
                          <w:jc w:val="center"/>
                        </w:pP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14:paraId="3BF793E4" w14:textId="77777777" w:rsidR="00C90F04" w:rsidRDefault="00C90F04" w:rsidP="00C90F04">
      <w:pPr>
        <w:pStyle w:val="conftext"/>
      </w:pPr>
    </w:p>
    <w:p w14:paraId="23F166B9" w14:textId="77777777" w:rsidR="00C90F04" w:rsidRDefault="00C90F04" w:rsidP="00C90F04">
      <w:pPr>
        <w:pStyle w:val="conftext"/>
      </w:pPr>
    </w:p>
    <w:p w14:paraId="7EFE9953" w14:textId="77777777" w:rsidR="00C90F04" w:rsidRDefault="00C90F04" w:rsidP="00C90F04">
      <w:pPr>
        <w:pStyle w:val="conftext"/>
      </w:pPr>
    </w:p>
    <w:p w14:paraId="084D085B" w14:textId="77777777" w:rsidR="00C90F04" w:rsidRDefault="00C90F04" w:rsidP="00C90F04">
      <w:pPr>
        <w:pStyle w:val="conftext"/>
      </w:pPr>
    </w:p>
    <w:p w14:paraId="0E4640A3" w14:textId="77777777" w:rsidR="00C90F04" w:rsidRDefault="00C90F04" w:rsidP="00C90F04">
      <w:pPr>
        <w:pStyle w:val="conftext"/>
      </w:pPr>
    </w:p>
    <w:p w14:paraId="382A5BD2" w14:textId="77777777" w:rsidR="00C90F04" w:rsidRDefault="00C90F04" w:rsidP="00C90F04">
      <w:pPr>
        <w:pStyle w:val="conftext"/>
      </w:pPr>
    </w:p>
    <w:p w14:paraId="4C116061" w14:textId="77777777" w:rsidR="00C90F04" w:rsidRDefault="00C90F04" w:rsidP="00C90F04">
      <w:pPr>
        <w:pStyle w:val="conftext"/>
      </w:pPr>
    </w:p>
    <w:p w14:paraId="51AB41F4" w14:textId="77777777" w:rsidR="00C90F04" w:rsidRDefault="00C90F04" w:rsidP="00C90F04">
      <w:pPr>
        <w:pStyle w:val="conftext"/>
      </w:pPr>
    </w:p>
    <w:p w14:paraId="320E09E1" w14:textId="77777777" w:rsidR="00C90F04" w:rsidRDefault="00C90F04" w:rsidP="00C90F04">
      <w:pPr>
        <w:pStyle w:val="conftext"/>
      </w:pPr>
    </w:p>
    <w:p w14:paraId="5F9DC737" w14:textId="77777777" w:rsidR="00C90F04" w:rsidRPr="00C90F04" w:rsidRDefault="00C90F04" w:rsidP="00C90F04">
      <w:pPr>
        <w:pStyle w:val="conftext"/>
      </w:pPr>
      <w:r>
        <w:t>Fig 1.0</w:t>
      </w:r>
    </w:p>
    <w:p w14:paraId="42F077F3" w14:textId="77777777" w:rsidR="00FD61A7" w:rsidRDefault="00FD61A7" w:rsidP="00C90F04"/>
    <w:p w14:paraId="1E367F7E" w14:textId="77777777" w:rsidR="003A0A13" w:rsidRDefault="00C90F04" w:rsidP="00C90F04">
      <w:r>
        <w:t>Given a colle</w:t>
      </w:r>
      <w:r w:rsidR="003A0A13">
        <w:t>c</w:t>
      </w:r>
      <w:r>
        <w:t>tion of points (Fig 1.0) a convex hull ca</w:t>
      </w:r>
      <w:r w:rsidR="003A0A13">
        <w:t xml:space="preserve">n be mathematically or programmatically </w:t>
      </w:r>
      <w:r>
        <w:t>challenging to find. However, I believe it can be found almost instantly for a large number of points if this problem was given to a human, or, an algorithm that uses visual algorithms to mimic human vision.</w:t>
      </w:r>
      <w:r w:rsidR="003A0A13">
        <w:t xml:space="preserve"> However, suppose we use the visual approach to an extant. So, instead of going around the edge of the convex hull, we go through it. For every y </w:t>
      </w:r>
      <m:oMath>
        <m:r>
          <w:rPr>
            <w:rFonts w:ascii="Cambria Math" w:hAnsi="Cambria Math"/>
          </w:rPr>
          <m:t>∈</m:t>
        </m:r>
      </m:oMath>
      <w:r w:rsidR="003A0A13">
        <w:t xml:space="preserve"> CONVEX, where CONVEX is the set of points in the Euclidean plane significant to the problem, we create horizontal scanline, capturing the x position.</w:t>
      </w:r>
    </w:p>
    <w:p w14:paraId="2BC5D2ED" w14:textId="77777777" w:rsidR="003A0A13" w:rsidRDefault="003A0A13" w:rsidP="00C90F04"/>
    <w:p w14:paraId="5F3992E1" w14:textId="77777777" w:rsidR="003A0A13" w:rsidRDefault="003A0A13" w:rsidP="00C90F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3F5439" wp14:editId="318EF1D7">
                <wp:simplePos x="0" y="0"/>
                <wp:positionH relativeFrom="column">
                  <wp:posOffset>942340</wp:posOffset>
                </wp:positionH>
                <wp:positionV relativeFrom="paragraph">
                  <wp:posOffset>125095</wp:posOffset>
                </wp:positionV>
                <wp:extent cx="1485900" cy="0"/>
                <wp:effectExtent l="0" t="101600" r="38100" b="177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74.2pt;margin-top:9.85pt;width:117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53E08492" wp14:editId="674AA91B">
                <wp:simplePos x="0" y="0"/>
                <wp:positionH relativeFrom="column">
                  <wp:posOffset>408940</wp:posOffset>
                </wp:positionH>
                <wp:positionV relativeFrom="paragraph">
                  <wp:posOffset>89535</wp:posOffset>
                </wp:positionV>
                <wp:extent cx="2057400" cy="1521460"/>
                <wp:effectExtent l="50800" t="25400" r="50800" b="104140"/>
                <wp:wrapThrough wrapText="bothSides">
                  <wp:wrapPolygon edited="0">
                    <wp:start x="13067" y="-361"/>
                    <wp:lineTo x="11200" y="0"/>
                    <wp:lineTo x="11200" y="5770"/>
                    <wp:lineTo x="-533" y="5770"/>
                    <wp:lineTo x="-533" y="10097"/>
                    <wp:lineTo x="10933" y="11539"/>
                    <wp:lineTo x="6400" y="14785"/>
                    <wp:lineTo x="6933" y="17669"/>
                    <wp:lineTo x="13333" y="22718"/>
                    <wp:lineTo x="15200" y="22718"/>
                    <wp:lineTo x="16000" y="20554"/>
                    <wp:lineTo x="14400" y="19112"/>
                    <wp:lineTo x="8800" y="17309"/>
                    <wp:lineTo x="16800" y="15145"/>
                    <wp:lineTo x="17067" y="12621"/>
                    <wp:lineTo x="10933" y="11539"/>
                    <wp:lineTo x="21600" y="10097"/>
                    <wp:lineTo x="21867" y="7573"/>
                    <wp:lineTo x="14133" y="5770"/>
                    <wp:lineTo x="15467" y="361"/>
                    <wp:lineTo x="15467" y="-361"/>
                    <wp:lineTo x="13067" y="-361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521460"/>
                          <a:chOff x="0" y="0"/>
                          <a:chExt cx="2057400" cy="1521460"/>
                        </a:xfrm>
                      </wpg:grpSpPr>
                      <wps:wsp>
                        <wps:cNvPr id="70" name="Oval 70"/>
                        <wps:cNvSpPr/>
                        <wps:spPr>
                          <a:xfrm flipV="1">
                            <a:off x="1143000" y="3429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5A2FC2FF" w14:textId="77777777">
                                <w:tc>
                                  <w:tcPr>
                                    <w:tcW w:w="16500" w:type="dxa"/>
                                  </w:tcPr>
                                  <w:p w14:paraId="7F4DF42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11014CBA" wp14:editId="79E922E8">
                                          <wp:extent cx="254000" cy="254000"/>
                                          <wp:effectExtent l="0" t="0" r="0" b="0"/>
                                          <wp:docPr id="77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7FED05FA" wp14:editId="430B5702">
                                          <wp:extent cx="254000" cy="254000"/>
                                          <wp:effectExtent l="0" t="0" r="0" b="0"/>
                                          <wp:docPr id="78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2515C610" wp14:editId="4F5C2196">
                                          <wp:extent cx="1117600" cy="271145"/>
                                          <wp:effectExtent l="0" t="0" r="0" b="8255"/>
                                          <wp:docPr id="79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C9D5A6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BA1468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51B9CA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F55BD5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74E549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30F89A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620CE5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398D76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98CE85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DBAC5A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13D3BE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531165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733E61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D10022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58A440" w14:textId="77777777" w:rsidR="00172BF3" w:rsidRDefault="00172BF3" w:rsidP="003A0A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 flipV="1">
                            <a:off x="1295400" y="140716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09CD50F3" w14:textId="77777777">
                                <w:tc>
                                  <w:tcPr>
                                    <w:tcW w:w="16500" w:type="dxa"/>
                                  </w:tcPr>
                                  <w:p w14:paraId="3839A33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1C81662A" wp14:editId="2B39179A">
                                          <wp:extent cx="254000" cy="254000"/>
                                          <wp:effectExtent l="0" t="0" r="0" b="0"/>
                                          <wp:docPr id="80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484B2737" wp14:editId="062C52A2">
                                          <wp:extent cx="254000" cy="254000"/>
                                          <wp:effectExtent l="0" t="0" r="0" b="0"/>
                                          <wp:docPr id="81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6D6AC8AC" wp14:editId="34A154B0">
                                          <wp:extent cx="1117600" cy="271145"/>
                                          <wp:effectExtent l="0" t="0" r="0" b="8255"/>
                                          <wp:docPr id="82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636C57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E42AD0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EF4482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C81920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1CC12D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CFBF5C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910E98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8DBB1C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F4016B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8B4CBF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B00A57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2D8493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E7E1A1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6BC1DB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4A72EBB" w14:textId="77777777" w:rsidR="00172BF3" w:rsidRDefault="00172BF3" w:rsidP="003A0A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 flipV="1">
                            <a:off x="0" y="55499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25CDDE73" w14:textId="77777777">
                                <w:tc>
                                  <w:tcPr>
                                    <w:tcW w:w="16500" w:type="dxa"/>
                                  </w:tcPr>
                                  <w:p w14:paraId="0B7156F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2C3AB47D" wp14:editId="632ADD00">
                                          <wp:extent cx="254000" cy="254000"/>
                                          <wp:effectExtent l="0" t="0" r="0" b="0"/>
                                          <wp:docPr id="83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7E6D2EAD" wp14:editId="3DA48F58">
                                          <wp:extent cx="254000" cy="254000"/>
                                          <wp:effectExtent l="0" t="0" r="0" b="0"/>
                                          <wp:docPr id="84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6D1BFD68" wp14:editId="65D561D6">
                                          <wp:extent cx="1117600" cy="271145"/>
                                          <wp:effectExtent l="0" t="0" r="0" b="8255"/>
                                          <wp:docPr id="85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622FB0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704400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91A727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6A6121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C11453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D9A0E2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A1EA61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4D6C71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EA0145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E3A4CA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D9AF80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D2A3D8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887FA4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39853A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5DB9EC4" w14:textId="77777777" w:rsidR="00172BF3" w:rsidRDefault="00172BF3" w:rsidP="003A0A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 flipV="1">
                            <a:off x="685800" y="106426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2E5BB6D7" w14:textId="77777777">
                                <w:tc>
                                  <w:tcPr>
                                    <w:tcW w:w="16500" w:type="dxa"/>
                                  </w:tcPr>
                                  <w:p w14:paraId="41DB420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46172DAD" wp14:editId="02402503">
                                          <wp:extent cx="254000" cy="254000"/>
                                          <wp:effectExtent l="0" t="0" r="0" b="0"/>
                                          <wp:docPr id="86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71D88B6D" wp14:editId="1B69BC4E">
                                          <wp:extent cx="254000" cy="254000"/>
                                          <wp:effectExtent l="0" t="0" r="0" b="0"/>
                                          <wp:docPr id="87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4269AF83" wp14:editId="6B7F10C0">
                                          <wp:extent cx="1117600" cy="271145"/>
                                          <wp:effectExtent l="0" t="0" r="0" b="8255"/>
                                          <wp:docPr id="88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380B7A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C1127A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92A0F4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D99BF3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E4943F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BC17AB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88D1DA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8B7C72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D60903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C8A694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4F5789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8205B1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C52CB7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F5516E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822EC0" w14:textId="77777777" w:rsidR="00172BF3" w:rsidRDefault="00172BF3" w:rsidP="003A0A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 flipV="1">
                            <a:off x="1943100" y="55499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05487F3E" w14:textId="77777777">
                                <w:tc>
                                  <w:tcPr>
                                    <w:tcW w:w="16500" w:type="dxa"/>
                                  </w:tcPr>
                                  <w:p w14:paraId="3B993DA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04B27FA1" wp14:editId="4ED6E9ED">
                                          <wp:extent cx="254000" cy="254000"/>
                                          <wp:effectExtent l="0" t="0" r="0" b="0"/>
                                          <wp:docPr id="89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25D909E8" wp14:editId="125DD6D6">
                                          <wp:extent cx="254000" cy="254000"/>
                                          <wp:effectExtent l="0" t="0" r="0" b="0"/>
                                          <wp:docPr id="90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35078325" wp14:editId="7C3EED24">
                                          <wp:extent cx="1117600" cy="271145"/>
                                          <wp:effectExtent l="0" t="0" r="0" b="8255"/>
                                          <wp:docPr id="91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0DE3816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81A5B5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62FE18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5EC5FE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826C7B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2C80820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EEC954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526D27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D647EE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3668C0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0162C3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DAB7E7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71E98EE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BDDC12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46214C" w14:textId="77777777" w:rsidR="00172BF3" w:rsidRDefault="00172BF3" w:rsidP="003A0A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 flipV="1">
                            <a:off x="129540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4E575A0A" w14:textId="77777777">
                                <w:tc>
                                  <w:tcPr>
                                    <w:tcW w:w="16500" w:type="dxa"/>
                                  </w:tcPr>
                                  <w:p w14:paraId="7C5B1D6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151C81F4" wp14:editId="01B23B7F">
                                          <wp:extent cx="254000" cy="254000"/>
                                          <wp:effectExtent l="0" t="0" r="0" b="0"/>
                                          <wp:docPr id="92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2DA1200D" wp14:editId="19574CF2">
                                          <wp:extent cx="254000" cy="254000"/>
                                          <wp:effectExtent l="0" t="0" r="0" b="0"/>
                                          <wp:docPr id="93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452FAF90" wp14:editId="516F045F">
                                          <wp:extent cx="1117600" cy="271145"/>
                                          <wp:effectExtent l="0" t="0" r="0" b="8255"/>
                                          <wp:docPr id="94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E85216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45F9D2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31D8DA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FCF41D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D1E961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9711C9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363A39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08737D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E76DD9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120E96A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26A75A61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D43110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0F138ED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121877C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826221B" w14:textId="77777777" w:rsidR="00172BF3" w:rsidRDefault="00172BF3" w:rsidP="003A0A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 flipV="1">
                            <a:off x="1485900" y="9144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500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  <w:gridCol w:w="576"/>
                              </w:tblGrid>
                              <w:tr w:rsidR="00172BF3" w14:paraId="4246C57E" w14:textId="77777777">
                                <w:tc>
                                  <w:tcPr>
                                    <w:tcW w:w="16500" w:type="dxa"/>
                                  </w:tcPr>
                                  <w:p w14:paraId="5583CED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  <w:lang w:val="en-US"/>
                                      </w:rPr>
                                      <w:t>convex hull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of a finite point set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= {</w: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42"/>
                                        <w:szCs w:val="42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} is the smallest 2D convex polygon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2B07A148" wp14:editId="5EC308CB">
                                          <wp:extent cx="254000" cy="254000"/>
                                          <wp:effectExtent l="0" t="0" r="0" b="0"/>
                                          <wp:docPr id="95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(or polyhedron in 3D) that contains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8"/>
                                        <w:szCs w:val="38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. That is, there is no other convex polygon (or polyhedron)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7B353214" wp14:editId="42CF1D68">
                                          <wp:extent cx="254000" cy="254000"/>
                                          <wp:effectExtent l="0" t="0" r="0" b="0"/>
                                          <wp:docPr id="96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4000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noProof/>
                                        <w:sz w:val="38"/>
                                        <w:szCs w:val="38"/>
                                        <w:lang w:val="en-US"/>
                                      </w:rPr>
                                      <w:drawing>
                                        <wp:inline distT="0" distB="0" distL="0" distR="0" wp14:anchorId="1EA7E73D" wp14:editId="2A5EDB70">
                                          <wp:extent cx="1117600" cy="271145"/>
                                          <wp:effectExtent l="0" t="0" r="0" b="8255"/>
                                          <wp:docPr id="97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17600" cy="2711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38"/>
                                        <w:szCs w:val="38"/>
                                        <w:lang w:val="en-US"/>
                                      </w:rPr>
                                      <w:t></w:t>
                                    </w: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CA39A3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B5F6CE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46E25DC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53425B5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6C97741B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094E2A9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6C5BE27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B1C8DF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517F5EF3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E6A73C9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74E8A1E2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B976054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1957287F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76" w:type="dxa"/>
                                    <w:tcBorders>
                                      <w:top w:val="single" w:sz="8" w:space="0" w:color="BFBFBF"/>
                                      <w:left w:val="single" w:sz="8" w:space="0" w:color="BFBFBF"/>
                                      <w:bottom w:val="single" w:sz="8" w:space="0" w:color="BFBFBF"/>
                                      <w:right w:val="single" w:sz="8" w:space="0" w:color="BFBFBF"/>
                                    </w:tcBorders>
                                    <w:tcMar>
                                      <w:top w:w="100" w:type="nil"/>
                                      <w:right w:w="100" w:type="nil"/>
                                    </w:tcMar>
                                    <w:vAlign w:val="center"/>
                                  </w:tcPr>
                                  <w:p w14:paraId="3FB94988" w14:textId="77777777" w:rsidR="00172BF3" w:rsidRDefault="00172BF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38"/>
                                        <w:szCs w:val="3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0133982" w14:textId="77777777" w:rsidR="00172BF3" w:rsidRDefault="00172BF3" w:rsidP="003A0A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34" style="position:absolute;margin-left:32.2pt;margin-top:7.05pt;width:162pt;height:119.8pt;z-index:251675136" coordsize="2057400,15214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">
                <v:oval id="Oval 70" o:spid="_x0000_s1035" style="position:absolute;left:1143000;top:34290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L65GwAAA&#10;ANsAAAAPAAAAZHJzL2Rvd25yZXYueG1sRE9Ni8IwEL0L+x/CLHjTdPegbjWWRVYRUVDXi7ehGdvS&#10;ZlKSqPXfm4Pg8fG+Z1lnGnEj5yvLCr6GCQji3OqKCwWn/+VgAsIHZI2NZVLwIA/Z/KM3w1TbOx/o&#10;dgyFiCHsU1RQhtCmUvq8JIN+aFviyF2sMxgidIXUDu8x3DTyO0lG0mDFsaHElhYl5fXxahT81EHK&#10;9Wq5357d4m9zLdxOs1Oq/9n9TkEE6sJb/HKvtYJxXB+/xB8g5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L65G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5A2FC2FF" w14:textId="77777777">
                          <w:tc>
                            <w:tcPr>
                              <w:tcW w:w="16500" w:type="dxa"/>
                            </w:tcPr>
                            <w:p w14:paraId="7F4DF42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11014CBA" wp14:editId="79E922E8">
                                    <wp:extent cx="254000" cy="254000"/>
                                    <wp:effectExtent l="0" t="0" r="0" b="0"/>
                                    <wp:docPr id="7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7FED05FA" wp14:editId="430B5702">
                                    <wp:extent cx="254000" cy="254000"/>
                                    <wp:effectExtent l="0" t="0" r="0" b="0"/>
                                    <wp:docPr id="7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2515C610" wp14:editId="4F5C2196">
                                    <wp:extent cx="1117600" cy="271145"/>
                                    <wp:effectExtent l="0" t="0" r="0" b="8255"/>
                                    <wp:docPr id="7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C9D5A6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BA1468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51B9CA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F55BD5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74E549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30F89A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620CE5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398D76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98CE85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DBAC5A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13D3BE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531165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733E61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D10022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7558A440" w14:textId="77777777" w:rsidR="00172BF3" w:rsidRDefault="00172BF3" w:rsidP="003A0A13">
                        <w:pPr>
                          <w:jc w:val="center"/>
                        </w:pPr>
                      </w:p>
                    </w:txbxContent>
                  </v:textbox>
                </v:oval>
                <v:oval id="Oval 71" o:spid="_x0000_s1036" style="position:absolute;left:1295400;top:140716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YwvdwgAA&#10;ANsAAAAPAAAAZHJzL2Rvd25yZXYueG1sRI9Bi8IwFITvgv8hvIW9aaqHXa1GWURFREHrXvb2aJ5t&#10;sXkpSdT67zeC4HGYmW+Y6bw1tbiR85VlBYN+AoI4t7riQsHvadUbgfABWWNtmRQ8yMN81u1MMdX2&#10;zke6ZaEQEcI+RQVlCE0qpc9LMuj7tiGO3tk6gyFKV0jt8B7hppbDJPmSBiuOCyU2tCgpv2RXo2B8&#10;CVJu1qvD7s8tlttr4faanVKfH+3PBESgNrzDr/ZGK/gewPNL/AFy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ljC93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09CD50F3" w14:textId="77777777">
                          <w:tc>
                            <w:tcPr>
                              <w:tcW w:w="16500" w:type="dxa"/>
                            </w:tcPr>
                            <w:p w14:paraId="3839A33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1C81662A" wp14:editId="2B39179A">
                                    <wp:extent cx="254000" cy="254000"/>
                                    <wp:effectExtent l="0" t="0" r="0" b="0"/>
                                    <wp:docPr id="80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484B2737" wp14:editId="062C52A2">
                                    <wp:extent cx="254000" cy="254000"/>
                                    <wp:effectExtent l="0" t="0" r="0" b="0"/>
                                    <wp:docPr id="81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6D6AC8AC" wp14:editId="34A154B0">
                                    <wp:extent cx="1117600" cy="271145"/>
                                    <wp:effectExtent l="0" t="0" r="0" b="8255"/>
                                    <wp:docPr id="82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636C57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E42AD0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EF4482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C81920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1CC12D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CFBF5C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910E98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8DBB1C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F4016B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8B4CBF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B00A57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2D8493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E7E1A1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6BC1DB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24A72EBB" w14:textId="77777777" w:rsidR="00172BF3" w:rsidRDefault="00172BF3" w:rsidP="003A0A13">
                        <w:pPr>
                          <w:jc w:val="center"/>
                        </w:pPr>
                      </w:p>
                    </w:txbxContent>
                  </v:textbox>
                </v:oval>
                <v:oval id="Oval 72" o:spid="_x0000_s1037" style="position:absolute;top:55499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sZWqxAAA&#10;ANsAAAAPAAAAZHJzL2Rvd25yZXYueG1sRI9Ba8JAFITvgv9heUJvZtMcWo1ZpUhTpFRoYy+9PbLP&#10;JJh9G3ZXTf99tyB4HGbmG6bYjKYXF3K+s6zgMUlBENdWd9wo+D6U8wUIH5A19pZJwS952KynkwJz&#10;ba/8RZcqNCJC2OeooA1hyKX0dUsGfWIH4ugdrTMYonSN1A6vEW56maXpkzTYcVxocaBtS/WpOhsF&#10;y1OQcvdWfn78uO3r+7lxe81OqYfZ+LICEWgM9/CtvdMKnjP4/xJ/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bGVq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25CDDE73" w14:textId="77777777">
                          <w:tc>
                            <w:tcPr>
                              <w:tcW w:w="16500" w:type="dxa"/>
                            </w:tcPr>
                            <w:p w14:paraId="0B7156F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2C3AB47D" wp14:editId="632ADD00">
                                    <wp:extent cx="254000" cy="254000"/>
                                    <wp:effectExtent l="0" t="0" r="0" b="0"/>
                                    <wp:docPr id="83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7E6D2EAD" wp14:editId="3DA48F58">
                                    <wp:extent cx="254000" cy="254000"/>
                                    <wp:effectExtent l="0" t="0" r="0" b="0"/>
                                    <wp:docPr id="84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6D1BFD68" wp14:editId="65D561D6">
                                    <wp:extent cx="1117600" cy="271145"/>
                                    <wp:effectExtent l="0" t="0" r="0" b="8255"/>
                                    <wp:docPr id="85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622FB0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704400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91A727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6A6121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C11453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D9A0E2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A1EA61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4D6C71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EA0145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E3A4CA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D9AF80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D2A3D8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887FA4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39853A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65DB9EC4" w14:textId="77777777" w:rsidR="00172BF3" w:rsidRDefault="00172BF3" w:rsidP="003A0A13">
                        <w:pPr>
                          <w:jc w:val="center"/>
                        </w:pPr>
                      </w:p>
                    </w:txbxContent>
                  </v:textbox>
                </v:oval>
                <v:oval id="Oval 73" o:spid="_x0000_s1038" style="position:absolute;left:685800;top:106426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/TAxxAAA&#10;ANsAAAAPAAAAZHJzL2Rvd25yZXYueG1sRI9Ba8JAFITvgv9heYXedNMWtE1dRUIjIhZa68XbI/ua&#10;BLNvw+4mpv++Kwgeh5n5hlmsBtOInpyvLSt4miYgiAuray4VHH/yySsIH5A1NpZJwR95WC3HowWm&#10;2l74m/pDKEWEsE9RQRVCm0rpi4oM+qltiaP3a53BEKUrpXZ4iXDTyOckmUmDNceFClvKKirOh84o&#10;eDsHKbeb/Gt/ctnHrivdp2an1OPDsH4HEWgI9/CtvdUK5i9w/RJ/gFz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v0wM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2E5BB6D7" w14:textId="77777777">
                          <w:tc>
                            <w:tcPr>
                              <w:tcW w:w="16500" w:type="dxa"/>
                            </w:tcPr>
                            <w:p w14:paraId="41DB420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46172DAD" wp14:editId="02402503">
                                    <wp:extent cx="254000" cy="254000"/>
                                    <wp:effectExtent l="0" t="0" r="0" b="0"/>
                                    <wp:docPr id="86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71D88B6D" wp14:editId="1B69BC4E">
                                    <wp:extent cx="254000" cy="254000"/>
                                    <wp:effectExtent l="0" t="0" r="0" b="0"/>
                                    <wp:docPr id="87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4269AF83" wp14:editId="6B7F10C0">
                                    <wp:extent cx="1117600" cy="271145"/>
                                    <wp:effectExtent l="0" t="0" r="0" b="8255"/>
                                    <wp:docPr id="88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380B7A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C1127A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92A0F4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D99BF3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E4943F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BC17AB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88D1DA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8B7C72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D60903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C8A694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4F5789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8205B1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C52CB7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F5516E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F822EC0" w14:textId="77777777" w:rsidR="00172BF3" w:rsidRDefault="00172BF3" w:rsidP="003A0A13">
                        <w:pPr>
                          <w:jc w:val="center"/>
                        </w:pPr>
                      </w:p>
                    </w:txbxContent>
                  </v:textbox>
                </v:oval>
                <v:oval id="Oval 74" o:spid="_x0000_s1039" style="position:absolute;left:1943100;top:55499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FKhFxAAA&#10;ANsAAAAPAAAAZHJzL2Rvd25yZXYueG1sRI9Ba8JAFITvgv9heYXedNNStE1dRUIjIhZa68XbI/ua&#10;BLNvw+4mpv++Kwgeh5n5hlmsBtOInpyvLSt4miYgiAuray4VHH/yySsIH5A1NpZJwR95WC3HowWm&#10;2l74m/pDKEWEsE9RQRVCm0rpi4oM+qltiaP3a53BEKUrpXZ4iXDTyOckmUmDNceFClvKKirOh84o&#10;eDsHKbeb/Gt/ctnHrivdp2an1OPDsH4HEWgI9/CtvdUK5i9w/RJ/gFz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RSoR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05487F3E" w14:textId="77777777">
                          <w:tc>
                            <w:tcPr>
                              <w:tcW w:w="16500" w:type="dxa"/>
                            </w:tcPr>
                            <w:p w14:paraId="3B993DA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04B27FA1" wp14:editId="4ED6E9ED">
                                    <wp:extent cx="254000" cy="254000"/>
                                    <wp:effectExtent l="0" t="0" r="0" b="0"/>
                                    <wp:docPr id="89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25D909E8" wp14:editId="125DD6D6">
                                    <wp:extent cx="254000" cy="254000"/>
                                    <wp:effectExtent l="0" t="0" r="0" b="0"/>
                                    <wp:docPr id="90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35078325" wp14:editId="7C3EED24">
                                    <wp:extent cx="1117600" cy="271145"/>
                                    <wp:effectExtent l="0" t="0" r="0" b="8255"/>
                                    <wp:docPr id="91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0DE3816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81A5B5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62FE18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5EC5FE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826C7B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2C80820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EEC954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526D27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D647EE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3668C0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0162C3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DAB7E7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71E98EE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BDDC12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4946214C" w14:textId="77777777" w:rsidR="00172BF3" w:rsidRDefault="00172BF3" w:rsidP="003A0A13">
                        <w:pPr>
                          <w:jc w:val="center"/>
                        </w:pPr>
                      </w:p>
                    </w:txbxContent>
                  </v:textbox>
                </v:oval>
                <v:oval id="Oval 75" o:spid="_x0000_s1040" style="position:absolute;left:129540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WA3exAAA&#10;ANsAAAAPAAAAZHJzL2Rvd25yZXYueG1sRI9Ba8JAFITvgv9heYXedNNCtU1dRUIjIhZa68XbI/ua&#10;BLNvw+4mpv++Kwgeh5n5hlmsBtOInpyvLSt4miYgiAuray4VHH/yySsIH5A1NpZJwR95WC3HowWm&#10;2l74m/pDKEWEsE9RQRVCm0rpi4oM+qltiaP3a53BEKUrpXZ4iXDTyOckmUmDNceFClvKKirOh84o&#10;eDsHKbeb/Gt/ctnHrivdp2an1OPDsH4HEWgI9/CtvdUK5i9w/RJ/gFz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lgN3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4E575A0A" w14:textId="77777777">
                          <w:tc>
                            <w:tcPr>
                              <w:tcW w:w="16500" w:type="dxa"/>
                            </w:tcPr>
                            <w:p w14:paraId="7C5B1D6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151C81F4" wp14:editId="01B23B7F">
                                    <wp:extent cx="254000" cy="254000"/>
                                    <wp:effectExtent l="0" t="0" r="0" b="0"/>
                                    <wp:docPr id="92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2DA1200D" wp14:editId="19574CF2">
                                    <wp:extent cx="254000" cy="254000"/>
                                    <wp:effectExtent l="0" t="0" r="0" b="0"/>
                                    <wp:docPr id="93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452FAF90" wp14:editId="516F045F">
                                    <wp:extent cx="1117600" cy="271145"/>
                                    <wp:effectExtent l="0" t="0" r="0" b="8255"/>
                                    <wp:docPr id="94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E85216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45F9D2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31D8DA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FCF41D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D1E961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9711C9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363A39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08737D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E76DD9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120E96A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26A75A61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D43110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0F138ED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121877C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826221B" w14:textId="77777777" w:rsidR="00172BF3" w:rsidRDefault="00172BF3" w:rsidP="003A0A13">
                        <w:pPr>
                          <w:jc w:val="center"/>
                        </w:pPr>
                      </w:p>
                    </w:txbxContent>
                  </v:textbox>
                </v:oval>
                <v:oval id="Oval 76" o:spid="_x0000_s1041" style="position:absolute;left:1485900;top:914400;width:114300;height:1143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ipOpxAAA&#10;ANsAAAAPAAAAZHJzL2Rvd25yZXYueG1sRI9Ba8JAFITvgv9heUJvumkPqUZXKVJLKBXa2Etvj+wz&#10;CWbfht01Sf99tyB4HGbmG2azG00renK+sazgcZGAIC6tbrhS8H06zJcgfEDW2FomBb/kYbedTjaY&#10;aTvwF/VFqESEsM9QQR1Cl0npy5oM+oXtiKN3ts5giNJVUjscIty08ilJUmmw4bhQY0f7mspLcTUK&#10;VpcgZf52+Pz4cfvX92vljpqdUg+z8WUNItAY7uFbO9cKnlP4/xJ/gN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qTq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6500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  <w:gridCol w:w="576"/>
                        </w:tblGrid>
                        <w:tr w:rsidR="00172BF3" w14:paraId="4246C57E" w14:textId="77777777">
                          <w:tc>
                            <w:tcPr>
                              <w:tcW w:w="16500" w:type="dxa"/>
                            </w:tcPr>
                            <w:p w14:paraId="5583CED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  <w:lang w:val="en-US"/>
                                </w:rPr>
                                <w:t>convex hull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of a finite point set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= {</w:t>
                              </w:r>
                              <w:r>
                                <w:rPr>
                                  <w:i/>
                                  <w:iCs/>
                                  <w:sz w:val="42"/>
                                  <w:szCs w:val="4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} is the smallest 2D convex polygon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2B07A148" wp14:editId="5EC308CB">
                                    <wp:extent cx="254000" cy="254000"/>
                                    <wp:effectExtent l="0" t="0" r="0" b="0"/>
                                    <wp:docPr id="95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(or polyhedron in 3D) that contains </w:t>
                              </w:r>
                              <w:r>
                                <w:rPr>
                                  <w:b/>
                                  <w:bCs/>
                                  <w:sz w:val="38"/>
                                  <w:szCs w:val="3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. That is, there is no other convex polygon (or polyhedron)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7B353214" wp14:editId="42CF1D68">
                                    <wp:extent cx="254000" cy="254000"/>
                                    <wp:effectExtent l="0" t="0" r="0" b="0"/>
                                    <wp:docPr id="96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0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 xml:space="preserve"> with </w:t>
                              </w:r>
                              <w:r>
                                <w:rPr>
                                  <w:noProof/>
                                  <w:sz w:val="38"/>
                                  <w:szCs w:val="38"/>
                                  <w:lang w:val="en-US"/>
                                </w:rPr>
                                <w:drawing>
                                  <wp:inline distT="0" distB="0" distL="0" distR="0" wp14:anchorId="1EA7E73D" wp14:editId="2A5EDB70">
                                    <wp:extent cx="1117600" cy="271145"/>
                                    <wp:effectExtent l="0" t="0" r="0" b="8255"/>
                                    <wp:docPr id="97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7600" cy="271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" w:hAnsi="Symbol" w:cs="Symbol"/>
                                  <w:sz w:val="38"/>
                                  <w:szCs w:val="38"/>
                                  <w:lang w:val="en-US"/>
                                </w:rPr>
                                <w:t>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CA39A3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B5F6CE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46E25DC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53425B5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6C97741B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094E2A9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6C5BE27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B1C8DF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517F5EF3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E6A73C9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74E8A1E2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B976054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1957287F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8" w:space="0" w:color="BFBFBF"/>
                                <w:left w:val="single" w:sz="8" w:space="0" w:color="BFBFBF"/>
                                <w:bottom w:val="single" w:sz="8" w:space="0" w:color="BFBFBF"/>
                                <w:right w:val="single" w:sz="8" w:space="0" w:color="BFBFBF"/>
                              </w:tcBorders>
                              <w:tcMar>
                                <w:top w:w="100" w:type="nil"/>
                                <w:right w:w="100" w:type="nil"/>
                              </w:tcMar>
                              <w:vAlign w:val="center"/>
                            </w:tcPr>
                            <w:p w14:paraId="3FB94988" w14:textId="77777777" w:rsidR="00172BF3" w:rsidRDefault="00172BF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30133982" w14:textId="77777777" w:rsidR="00172BF3" w:rsidRDefault="00172BF3" w:rsidP="003A0A13">
                        <w:pPr>
                          <w:jc w:val="center"/>
                        </w:pP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14:paraId="3EC4B833" w14:textId="77777777" w:rsidR="003A0A13" w:rsidRDefault="003A0A13" w:rsidP="00C90F04"/>
    <w:p w14:paraId="1BDB5D0A" w14:textId="77777777" w:rsidR="003A0A13" w:rsidRDefault="003A0A13" w:rsidP="00C90F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646695E" wp14:editId="46451EF4">
                <wp:simplePos x="0" y="0"/>
                <wp:positionH relativeFrom="column">
                  <wp:posOffset>942340</wp:posOffset>
                </wp:positionH>
                <wp:positionV relativeFrom="paragraph">
                  <wp:posOffset>117475</wp:posOffset>
                </wp:positionV>
                <wp:extent cx="1485900" cy="0"/>
                <wp:effectExtent l="0" t="101600" r="38100" b="1778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74.2pt;margin-top:9.25pt;width:117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98CFA4F" w14:textId="77777777" w:rsidR="003A0A13" w:rsidRDefault="003A0A13" w:rsidP="00C90F04"/>
    <w:p w14:paraId="406B92F3" w14:textId="77777777" w:rsidR="003A0A13" w:rsidRDefault="003A0A13" w:rsidP="00C90F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4C14E61" wp14:editId="66E8D3F9">
                <wp:simplePos x="0" y="0"/>
                <wp:positionH relativeFrom="column">
                  <wp:posOffset>1170940</wp:posOffset>
                </wp:positionH>
                <wp:positionV relativeFrom="paragraph">
                  <wp:posOffset>109855</wp:posOffset>
                </wp:positionV>
                <wp:extent cx="1485900" cy="0"/>
                <wp:effectExtent l="0" t="101600" r="38100" b="1778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92.2pt;margin-top:8.65pt;width:117pt;height:0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18F783" wp14:editId="11DC2054">
                <wp:simplePos x="0" y="0"/>
                <wp:positionH relativeFrom="column">
                  <wp:posOffset>256540</wp:posOffset>
                </wp:positionH>
                <wp:positionV relativeFrom="paragraph">
                  <wp:posOffset>-4445</wp:posOffset>
                </wp:positionV>
                <wp:extent cx="1485900" cy="0"/>
                <wp:effectExtent l="0" t="101600" r="3810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20.2pt;margin-top:-.3pt;width:117pt;height:0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F13D7B" w14:textId="77777777" w:rsidR="003A0A13" w:rsidRDefault="003A0A13" w:rsidP="00C90F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4D0F1C9" wp14:editId="1ED8797F">
                <wp:simplePos x="0" y="0"/>
                <wp:positionH relativeFrom="column">
                  <wp:posOffset>942340</wp:posOffset>
                </wp:positionH>
                <wp:positionV relativeFrom="paragraph">
                  <wp:posOffset>163195</wp:posOffset>
                </wp:positionV>
                <wp:extent cx="1485900" cy="0"/>
                <wp:effectExtent l="0" t="101600" r="38100" b="1778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74.2pt;margin-top:12.85pt;width:117pt;height: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6D08348" w14:textId="77777777" w:rsidR="003A0A13" w:rsidRDefault="003A0A13" w:rsidP="00C90F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1B9CFEE" wp14:editId="006AD2A7">
                <wp:simplePos x="0" y="0"/>
                <wp:positionH relativeFrom="column">
                  <wp:posOffset>599440</wp:posOffset>
                </wp:positionH>
                <wp:positionV relativeFrom="paragraph">
                  <wp:posOffset>102235</wp:posOffset>
                </wp:positionV>
                <wp:extent cx="1485900" cy="0"/>
                <wp:effectExtent l="0" t="101600" r="38100" b="1778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47.2pt;margin-top:8.05pt;width:117pt;height:0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4934B3" w14:textId="77777777" w:rsidR="003A0A13" w:rsidRDefault="003A0A13" w:rsidP="00C90F04"/>
    <w:p w14:paraId="2B77A52C" w14:textId="77777777" w:rsidR="003A0A13" w:rsidRDefault="003A0A13" w:rsidP="00C90F04"/>
    <w:p w14:paraId="2808636D" w14:textId="77777777" w:rsidR="003A0A13" w:rsidRPr="00C90F04" w:rsidRDefault="003A0A13" w:rsidP="00C90F04"/>
    <w:p w14:paraId="64DB094A" w14:textId="77777777" w:rsidR="00FD61A7" w:rsidRDefault="003A0A13" w:rsidP="00B02183">
      <w:pPr>
        <w:pStyle w:val="Heading1"/>
        <w:rPr>
          <w:sz w:val="24"/>
        </w:rPr>
      </w:pPr>
      <w:r>
        <w:rPr>
          <w:sz w:val="24"/>
        </w:rPr>
        <w:t>TURING MACHINES</w:t>
      </w:r>
    </w:p>
    <w:p w14:paraId="42003AAB" w14:textId="77777777" w:rsidR="003A0A13" w:rsidRDefault="003A0A13" w:rsidP="003A0A13">
      <w:pPr>
        <w:pStyle w:val="conftext"/>
      </w:pPr>
    </w:p>
    <w:p w14:paraId="1DD78359" w14:textId="77777777" w:rsidR="003A0A13" w:rsidRPr="003A0A13" w:rsidRDefault="003A0A13" w:rsidP="003A0A13">
      <w:pPr>
        <w:pStyle w:val="conftext"/>
      </w:pPr>
    </w:p>
    <w:p w14:paraId="6FD69CE9" w14:textId="77777777" w:rsidR="00DC3153" w:rsidRDefault="003A0A13" w:rsidP="00B02183">
      <w:pPr>
        <w:pStyle w:val="Heading1"/>
        <w:rPr>
          <w:sz w:val="24"/>
        </w:rPr>
      </w:pPr>
      <w:r>
        <w:rPr>
          <w:sz w:val="24"/>
        </w:rPr>
        <w:t>turing machines and scan lines</w:t>
      </w:r>
    </w:p>
    <w:p w14:paraId="46228CD7" w14:textId="6B13FEA9" w:rsidR="00C6587B" w:rsidRDefault="003A0A13" w:rsidP="0000791C">
      <w:pPr>
        <w:pStyle w:val="conftext"/>
      </w:pPr>
      <w:r>
        <w:t>Let us assume each scan</w:t>
      </w:r>
      <w:r w:rsidR="00172BF3">
        <w:t>-</w:t>
      </w:r>
      <w:r>
        <w:t xml:space="preserve">line is a tape in a Turing Machine. </w:t>
      </w:r>
      <w:r w:rsidR="00C6587B">
        <w:t xml:space="preserve">So for every scan line there is a tape. Let us mark the beginning and ending of each tape as stop-reverse points. Let us mark the tape also with its x coordinate. </w:t>
      </w:r>
      <w:r w:rsidR="00A36AC8">
        <w:t xml:space="preserve">Now let us place each Turing Machine Tape at location 0. </w:t>
      </w:r>
      <w:r w:rsidR="00C6587B">
        <w:t xml:space="preserve">Now </w:t>
      </w:r>
      <w:r w:rsidR="00A36AC8">
        <w:t xml:space="preserve">all of the Turing Machine’s tapes will, simultenously, move </w:t>
      </w:r>
      <w:r w:rsidR="0000791C">
        <w:t xml:space="preserve">forward and backward, on and off of their marker until the correct configuration is found </w:t>
      </w:r>
    </w:p>
    <w:p w14:paraId="791D787A" w14:textId="065F3961" w:rsidR="0000791C" w:rsidRDefault="0000791C" w:rsidP="0000791C">
      <w:pPr>
        <w:pStyle w:val="conftext"/>
      </w:pPr>
      <w:r>
        <w:t>The question is, how does it know its in the right configuration? Does it know when all of the tapes are locked on their x values? Is there some intrinsic propery? There must, otherwise the multiple taps wouldn’t be reducible to one.</w:t>
      </w:r>
      <w:bookmarkStart w:id="0" w:name="_GoBack"/>
      <w:bookmarkEnd w:id="0"/>
    </w:p>
    <w:p w14:paraId="3681F54A" w14:textId="77777777" w:rsidR="00C6587B" w:rsidRDefault="00C6587B" w:rsidP="00C6587B">
      <w:pPr>
        <w:pStyle w:val="Heading1"/>
      </w:pPr>
      <w:r>
        <w:t>COMPLEXITY</w:t>
      </w:r>
    </w:p>
    <w:p w14:paraId="32ABE1EA" w14:textId="77777777" w:rsidR="00C6587B" w:rsidRDefault="00C6587B" w:rsidP="00C6587B">
      <w:pPr>
        <w:pStyle w:val="conftext"/>
        <w:ind w:firstLine="0"/>
      </w:pPr>
      <w:r>
        <w:t xml:space="preserve">I am not certain of the Complexity. Each individual tape runs at no greater than O(n/2). However there is multiple tapes. </w:t>
      </w:r>
    </w:p>
    <w:p w14:paraId="0706932C" w14:textId="77777777" w:rsidR="00C6587B" w:rsidRDefault="00C6587B" w:rsidP="00C6587B">
      <w:pPr>
        <w:pStyle w:val="conftext"/>
        <w:ind w:firstLine="0"/>
      </w:pPr>
    </w:p>
    <w:p w14:paraId="2248A533" w14:textId="77777777" w:rsidR="00C6587B" w:rsidRDefault="00C6587B" w:rsidP="00C6587B">
      <w:pPr>
        <w:pStyle w:val="conftext"/>
        <w:ind w:firstLine="0"/>
      </w:pPr>
      <w:r>
        <w:t xml:space="preserve">On the other hand, it has been shown that multiple tape Turing Machines are equivalent to a single Machine. If that is true, then theoretically we can combine </w:t>
      </w:r>
      <w:r w:rsidR="00F72D30">
        <w:t>the multiple tapes into one for a complexity of O(n/2), making the Convex Hull Problem an element of P.</w:t>
      </w:r>
    </w:p>
    <w:p w14:paraId="57F6616E" w14:textId="77777777" w:rsidR="00A140F0" w:rsidRDefault="00A140F0" w:rsidP="00A140F0"/>
    <w:p w14:paraId="220492E1" w14:textId="77777777" w:rsidR="00A140F0" w:rsidRDefault="00A140F0" w:rsidP="00A140F0"/>
    <w:p w14:paraId="24837404" w14:textId="77777777" w:rsidR="00683849" w:rsidRPr="003548BF" w:rsidRDefault="00683849" w:rsidP="00F72D30"/>
    <w:sectPr w:rsidR="00683849" w:rsidRPr="003548BF" w:rsidSect="00935AAB">
      <w:headerReference w:type="default" r:id="rId17"/>
      <w:footerReference w:type="default" r:id="rId18"/>
      <w:footnotePr>
        <w:numRestart w:val="eachSect"/>
      </w:footnotePr>
      <w:type w:val="continuous"/>
      <w:pgSz w:w="11909" w:h="15826" w:code="1"/>
      <w:pgMar w:top="432" w:right="1138" w:bottom="1138" w:left="1138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F221A" w14:textId="77777777" w:rsidR="00172BF3" w:rsidRDefault="00172BF3">
      <w:r>
        <w:separator/>
      </w:r>
    </w:p>
  </w:endnote>
  <w:endnote w:type="continuationSeparator" w:id="0">
    <w:p w14:paraId="180BB2DF" w14:textId="77777777" w:rsidR="00172BF3" w:rsidRDefault="0017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01794" w14:textId="77777777" w:rsidR="00172BF3" w:rsidRDefault="00172BF3">
    <w:pPr>
      <w:pStyle w:val="Footer"/>
      <w:rPr>
        <w:rFonts w:ascii="Palatino" w:hAnsi="Palatino"/>
        <w:b w:val="0"/>
        <w:bCs/>
      </w:rPr>
    </w:pPr>
  </w:p>
  <w:p w14:paraId="5D458D76" w14:textId="77777777" w:rsidR="00172BF3" w:rsidRDefault="00172BF3">
    <w:pPr>
      <w:pStyle w:val="Footer"/>
    </w:pPr>
    <w:r>
      <w:t>Insert PSN Here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7E0E7" w14:textId="77777777" w:rsidR="00172BF3" w:rsidRDefault="00172BF3">
    <w:pPr>
      <w:pStyle w:val="Footer"/>
      <w:framePr w:wrap="around" w:vAnchor="text" w:hAnchor="margin" w:xAlign="right" w:y="1"/>
      <w:rPr>
        <w:rStyle w:val="PageNumber"/>
      </w:rPr>
    </w:pPr>
  </w:p>
  <w:p w14:paraId="341BDE80" w14:textId="77777777" w:rsidR="00172BF3" w:rsidRDefault="00172BF3">
    <w:pPr>
      <w:pStyle w:val="Footer"/>
    </w:pPr>
  </w:p>
  <w:p w14:paraId="2C33B383" w14:textId="77777777" w:rsidR="00172BF3" w:rsidRDefault="00172BF3">
    <w:pPr>
      <w:pStyle w:val="Footer"/>
    </w:pPr>
    <w:r>
      <w:t>Insert PSN Here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E4817" w14:textId="77777777" w:rsidR="00172BF3" w:rsidRDefault="00172BF3">
    <w:pPr>
      <w:pStyle w:val="Footer"/>
    </w:pPr>
    <w:r>
      <w:t>*Kurt.Hubner@cern.ch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15EF1" w14:textId="77777777" w:rsidR="00172BF3" w:rsidRDefault="00172BF3">
    <w:pPr>
      <w:pStyle w:val="Footer"/>
      <w:framePr w:wrap="around" w:vAnchor="text" w:hAnchor="margin" w:xAlign="right" w:y="1"/>
      <w:rPr>
        <w:rStyle w:val="PageNumber"/>
      </w:rPr>
    </w:pPr>
  </w:p>
  <w:p w14:paraId="683435D0" w14:textId="77777777" w:rsidR="00172BF3" w:rsidRDefault="00172BF3">
    <w:pPr>
      <w:pStyle w:val="Footer"/>
      <w:rPr>
        <w:rFonts w:ascii="Palatino" w:hAnsi="Palatino"/>
        <w:b w:val="0"/>
        <w:bCs/>
      </w:rPr>
    </w:pPr>
  </w:p>
  <w:p w14:paraId="36016CD7" w14:textId="77777777" w:rsidR="00172BF3" w:rsidRDefault="00172BF3">
    <w:pPr>
      <w:pStyle w:val="Footer"/>
    </w:pPr>
    <w:r>
      <w:rPr>
        <w:rFonts w:ascii="Palatino" w:hAnsi="Palatino"/>
        <w:b w:val="0"/>
        <w:bCs/>
      </w:rPr>
      <w:t>LO1a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00771" w14:textId="77777777" w:rsidR="00172BF3" w:rsidRDefault="00172BF3">
      <w:r>
        <w:separator/>
      </w:r>
    </w:p>
  </w:footnote>
  <w:footnote w:type="continuationSeparator" w:id="0">
    <w:p w14:paraId="1BBC5D9E" w14:textId="77777777" w:rsidR="00172BF3" w:rsidRDefault="00172BF3">
      <w:r>
        <w:continuationSeparator/>
      </w:r>
    </w:p>
  </w:footnote>
  <w:footnote w:type="continuationNotice" w:id="1">
    <w:p w14:paraId="1B24662B" w14:textId="77777777" w:rsidR="00172BF3" w:rsidRDefault="00172BF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B6A3" w14:textId="77777777" w:rsidR="00172BF3" w:rsidRDefault="00172B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791C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rPr>
        <w:i/>
        <w:iCs/>
      </w:rPr>
      <w:t>Place Conference Title, Location, and Dates Here</w:t>
    </w:r>
    <w:r>
      <w:tab/>
    </w:r>
  </w:p>
  <w:p w14:paraId="0FCD4955" w14:textId="77777777" w:rsidR="00172BF3" w:rsidRDefault="00172BF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12F52" w14:textId="77777777" w:rsidR="00172BF3" w:rsidRDefault="00172BF3">
    <w:pPr>
      <w:pStyle w:val="Header"/>
    </w:pPr>
    <w:r>
      <w:tab/>
    </w:r>
    <w:r>
      <w:rPr>
        <w:i/>
        <w:iCs/>
      </w:rPr>
      <w:t>Place Conference Title, Location, and Dates Here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791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6139DA" w14:textId="77777777" w:rsidR="00172BF3" w:rsidRDefault="00172BF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234A4" w14:textId="77777777" w:rsidR="00172BF3" w:rsidRDefault="00172BF3">
    <w:pPr>
      <w:pStyle w:val="Header"/>
      <w:tabs>
        <w:tab w:val="right" w:pos="9540"/>
      </w:tabs>
      <w:jc w:val="center"/>
      <w:rPr>
        <w:i/>
        <w:iCs/>
      </w:rPr>
    </w:pPr>
    <w:r>
      <w:rPr>
        <w:i/>
        <w:iCs/>
      </w:rPr>
      <w:tab/>
      <w:t>SSI 2002, SLAC, August 6-15, 2002</w:t>
    </w:r>
    <w:r>
      <w:rPr>
        <w:i/>
        <w:iCs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CAA394A" w14:textId="77777777" w:rsidR="00172BF3" w:rsidRDefault="00172BF3">
    <w:pPr>
      <w:pStyle w:val="Header"/>
      <w:jc w:val="center"/>
      <w:rPr>
        <w:i/>
        <w:iCs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3EF3D" w14:textId="77777777" w:rsidR="00172BF3" w:rsidRDefault="00172BF3">
    <w:pPr>
      <w:pStyle w:val="Header"/>
      <w:tabs>
        <w:tab w:val="right" w:pos="9576"/>
      </w:tabs>
      <w:jc w:val="center"/>
      <w:rPr>
        <w:rFonts w:ascii="Palatino" w:hAnsi="Palatino"/>
      </w:rPr>
    </w:pPr>
    <w:r>
      <w:rPr>
        <w:rFonts w:ascii="Palatino" w:hAnsi="Palatino"/>
      </w:rPr>
      <w:tab/>
    </w:r>
    <w:r>
      <w:rPr>
        <w:rFonts w:ascii="Palatino" w:hAnsi="Palatino"/>
        <w:i/>
        <w:iCs/>
      </w:rPr>
      <w:t>SSI2002, SLAC, August 5-16, 2002</w:t>
    </w:r>
    <w:r>
      <w:rPr>
        <w:rFonts w:ascii="Palatino" w:hAnsi="Palatino"/>
      </w:rPr>
      <w:tab/>
    </w: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  <w:p w14:paraId="0BEDC131" w14:textId="77777777" w:rsidR="00172BF3" w:rsidRDefault="00172BF3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1E3"/>
    <w:multiLevelType w:val="hybridMultilevel"/>
    <w:tmpl w:val="CB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046A8"/>
    <w:multiLevelType w:val="hybridMultilevel"/>
    <w:tmpl w:val="ACD271D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>
    <w:nsid w:val="018035E9"/>
    <w:multiLevelType w:val="multilevel"/>
    <w:tmpl w:val="158C1A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3">
    <w:nsid w:val="02AA734F"/>
    <w:multiLevelType w:val="multilevel"/>
    <w:tmpl w:val="0CD8133E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A6E4D20"/>
    <w:multiLevelType w:val="multilevel"/>
    <w:tmpl w:val="EFAE6AF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5">
    <w:nsid w:val="0C8B69E6"/>
    <w:multiLevelType w:val="hybridMultilevel"/>
    <w:tmpl w:val="C9F8E578"/>
    <w:lvl w:ilvl="0" w:tplc="B98A7B32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214FD7"/>
    <w:multiLevelType w:val="multilevel"/>
    <w:tmpl w:val="3D8C8DA2"/>
    <w:lvl w:ilvl="0">
      <w:start w:val="1"/>
      <w:numFmt w:val="decimal"/>
      <w:pStyle w:val="confLevel1heading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1A0C7373"/>
    <w:multiLevelType w:val="hybridMultilevel"/>
    <w:tmpl w:val="A54CC830"/>
    <w:lvl w:ilvl="0" w:tplc="793A1F8A">
      <w:start w:val="1"/>
      <w:numFmt w:val="bullet"/>
      <w:pStyle w:val="confbulleted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41C7AFF"/>
    <w:multiLevelType w:val="hybridMultilevel"/>
    <w:tmpl w:val="CF3024A2"/>
    <w:lvl w:ilvl="0" w:tplc="C9C4F7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C562EF"/>
    <w:multiLevelType w:val="hybridMultilevel"/>
    <w:tmpl w:val="5ACCD6E4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0">
    <w:nsid w:val="2A5822DF"/>
    <w:multiLevelType w:val="hybridMultilevel"/>
    <w:tmpl w:val="326E2A58"/>
    <w:lvl w:ilvl="0" w:tplc="C9229A84">
      <w:start w:val="2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C33C89C2">
      <w:start w:val="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98189E"/>
    <w:multiLevelType w:val="multilevel"/>
    <w:tmpl w:val="14E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2">
    <w:nsid w:val="357876A2"/>
    <w:multiLevelType w:val="multilevel"/>
    <w:tmpl w:val="67C41FA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3">
    <w:nsid w:val="4C837818"/>
    <w:multiLevelType w:val="multilevel"/>
    <w:tmpl w:val="F3AEEF3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4">
    <w:nsid w:val="593A3E04"/>
    <w:multiLevelType w:val="multilevel"/>
    <w:tmpl w:val="7B8AE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619E4439"/>
    <w:multiLevelType w:val="hybridMultilevel"/>
    <w:tmpl w:val="FBCC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371086"/>
    <w:multiLevelType w:val="multilevel"/>
    <w:tmpl w:val="1836257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7">
    <w:nsid w:val="657E5189"/>
    <w:multiLevelType w:val="hybridMultilevel"/>
    <w:tmpl w:val="3372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61A14"/>
    <w:multiLevelType w:val="hybridMultilevel"/>
    <w:tmpl w:val="0DF8680C"/>
    <w:lvl w:ilvl="0" w:tplc="BA7233E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742583"/>
    <w:multiLevelType w:val="hybridMultilevel"/>
    <w:tmpl w:val="2DBA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E1F75"/>
    <w:multiLevelType w:val="hybridMultilevel"/>
    <w:tmpl w:val="1B387942"/>
    <w:lvl w:ilvl="0" w:tplc="0409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21">
    <w:nsid w:val="7CEC4788"/>
    <w:multiLevelType w:val="hybridMultilevel"/>
    <w:tmpl w:val="C64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193537"/>
    <w:multiLevelType w:val="hybridMultilevel"/>
    <w:tmpl w:val="A9E649D8"/>
    <w:lvl w:ilvl="0" w:tplc="040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7219F2"/>
    <w:multiLevelType w:val="hybridMultilevel"/>
    <w:tmpl w:val="16BEBAA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8"/>
  </w:num>
  <w:num w:numId="5">
    <w:abstractNumId w:val="11"/>
  </w:num>
  <w:num w:numId="6">
    <w:abstractNumId w:val="14"/>
  </w:num>
  <w:num w:numId="7">
    <w:abstractNumId w:val="2"/>
  </w:num>
  <w:num w:numId="8">
    <w:abstractNumId w:val="3"/>
  </w:num>
  <w:num w:numId="9">
    <w:abstractNumId w:val="13"/>
  </w:num>
  <w:num w:numId="10">
    <w:abstractNumId w:val="7"/>
  </w:num>
  <w:num w:numId="11">
    <w:abstractNumId w:val="20"/>
  </w:num>
  <w:num w:numId="12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isLgl/>
        <w:lvlText w:val="%1.%2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64"/>
          </w:tabs>
          <w:ind w:left="86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440"/>
          </w:tabs>
          <w:ind w:left="136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72"/>
          </w:tabs>
          <w:ind w:left="18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880"/>
          </w:tabs>
          <w:ind w:left="28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384"/>
          </w:tabs>
          <w:ind w:left="33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60"/>
          </w:tabs>
          <w:ind w:left="3960" w:hanging="1440"/>
        </w:pPr>
        <w:rPr>
          <w:rFonts w:hint="default"/>
        </w:rPr>
      </w:lvl>
    </w:lvlOverride>
  </w:num>
  <w:num w:numId="13">
    <w:abstractNumId w:val="13"/>
  </w:num>
  <w:num w:numId="1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2"/>
  </w:num>
  <w:num w:numId="19">
    <w:abstractNumId w:val="22"/>
  </w:num>
  <w:num w:numId="20">
    <w:abstractNumId w:val="16"/>
  </w:num>
  <w:num w:numId="21">
    <w:abstractNumId w:val="6"/>
  </w:num>
  <w:num w:numId="22">
    <w:abstractNumId w:val="1"/>
  </w:num>
  <w:num w:numId="23">
    <w:abstractNumId w:val="21"/>
  </w:num>
  <w:num w:numId="24">
    <w:abstractNumId w:val="19"/>
  </w:num>
  <w:num w:numId="25">
    <w:abstractNumId w:val="17"/>
  </w:num>
  <w:num w:numId="26">
    <w:abstractNumId w:val="15"/>
  </w:num>
  <w:num w:numId="27">
    <w:abstractNumId w:val="23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noPunctuationKerning/>
  <w:characterSpacingControl w:val="doNotCompress"/>
  <w:savePreviewPicture/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A7"/>
    <w:rsid w:val="000010A2"/>
    <w:rsid w:val="0000791C"/>
    <w:rsid w:val="00032CB2"/>
    <w:rsid w:val="00071E79"/>
    <w:rsid w:val="0007612A"/>
    <w:rsid w:val="000768C7"/>
    <w:rsid w:val="00082DFD"/>
    <w:rsid w:val="000D5D92"/>
    <w:rsid w:val="000E21D9"/>
    <w:rsid w:val="00112E8E"/>
    <w:rsid w:val="001427DF"/>
    <w:rsid w:val="00162047"/>
    <w:rsid w:val="001632CD"/>
    <w:rsid w:val="00171719"/>
    <w:rsid w:val="00171BD9"/>
    <w:rsid w:val="00172BF3"/>
    <w:rsid w:val="001751FB"/>
    <w:rsid w:val="001808D3"/>
    <w:rsid w:val="001E4EC0"/>
    <w:rsid w:val="001F5C1A"/>
    <w:rsid w:val="00226ACF"/>
    <w:rsid w:val="00244D8D"/>
    <w:rsid w:val="002451BE"/>
    <w:rsid w:val="0028733E"/>
    <w:rsid w:val="002B089B"/>
    <w:rsid w:val="002B41BE"/>
    <w:rsid w:val="002B715D"/>
    <w:rsid w:val="00315C6D"/>
    <w:rsid w:val="00345AD7"/>
    <w:rsid w:val="00347056"/>
    <w:rsid w:val="00347083"/>
    <w:rsid w:val="00351D36"/>
    <w:rsid w:val="003548BF"/>
    <w:rsid w:val="0035498A"/>
    <w:rsid w:val="00386AD3"/>
    <w:rsid w:val="0038731E"/>
    <w:rsid w:val="003A0A13"/>
    <w:rsid w:val="003F21E6"/>
    <w:rsid w:val="003F54A7"/>
    <w:rsid w:val="00471E80"/>
    <w:rsid w:val="00476E25"/>
    <w:rsid w:val="004C33A6"/>
    <w:rsid w:val="004D6C7A"/>
    <w:rsid w:val="004D7433"/>
    <w:rsid w:val="004F7FB4"/>
    <w:rsid w:val="00512E75"/>
    <w:rsid w:val="00540FEB"/>
    <w:rsid w:val="00544DC7"/>
    <w:rsid w:val="00545FB4"/>
    <w:rsid w:val="0055143E"/>
    <w:rsid w:val="00567DA5"/>
    <w:rsid w:val="005B347E"/>
    <w:rsid w:val="005C0068"/>
    <w:rsid w:val="0063032B"/>
    <w:rsid w:val="006462F2"/>
    <w:rsid w:val="00653FB8"/>
    <w:rsid w:val="00657676"/>
    <w:rsid w:val="00666DF6"/>
    <w:rsid w:val="00673913"/>
    <w:rsid w:val="00683849"/>
    <w:rsid w:val="00695AE7"/>
    <w:rsid w:val="006D19B2"/>
    <w:rsid w:val="006E3A2A"/>
    <w:rsid w:val="00722FAA"/>
    <w:rsid w:val="007B67A4"/>
    <w:rsid w:val="007D2139"/>
    <w:rsid w:val="00807516"/>
    <w:rsid w:val="00831D6E"/>
    <w:rsid w:val="00851919"/>
    <w:rsid w:val="00854837"/>
    <w:rsid w:val="00861CF0"/>
    <w:rsid w:val="008752ED"/>
    <w:rsid w:val="00896D28"/>
    <w:rsid w:val="008A3947"/>
    <w:rsid w:val="008C2DE2"/>
    <w:rsid w:val="008C7CAE"/>
    <w:rsid w:val="008C7D4B"/>
    <w:rsid w:val="008D3515"/>
    <w:rsid w:val="008E46C8"/>
    <w:rsid w:val="009000A9"/>
    <w:rsid w:val="00935AAB"/>
    <w:rsid w:val="00963287"/>
    <w:rsid w:val="00967EB4"/>
    <w:rsid w:val="00981ADB"/>
    <w:rsid w:val="00993892"/>
    <w:rsid w:val="009953B7"/>
    <w:rsid w:val="009A56B4"/>
    <w:rsid w:val="009B47A6"/>
    <w:rsid w:val="009C51BF"/>
    <w:rsid w:val="009D77C9"/>
    <w:rsid w:val="009E5984"/>
    <w:rsid w:val="009E6E59"/>
    <w:rsid w:val="00A014C7"/>
    <w:rsid w:val="00A0520A"/>
    <w:rsid w:val="00A140F0"/>
    <w:rsid w:val="00A36AC8"/>
    <w:rsid w:val="00A543D7"/>
    <w:rsid w:val="00A7550D"/>
    <w:rsid w:val="00A82319"/>
    <w:rsid w:val="00AD6800"/>
    <w:rsid w:val="00AF5F34"/>
    <w:rsid w:val="00B02183"/>
    <w:rsid w:val="00B1532B"/>
    <w:rsid w:val="00B2628E"/>
    <w:rsid w:val="00B57292"/>
    <w:rsid w:val="00B84842"/>
    <w:rsid w:val="00BC02B9"/>
    <w:rsid w:val="00BD2E24"/>
    <w:rsid w:val="00BD78F3"/>
    <w:rsid w:val="00C46737"/>
    <w:rsid w:val="00C62D70"/>
    <w:rsid w:val="00C6587B"/>
    <w:rsid w:val="00C74D94"/>
    <w:rsid w:val="00C90F04"/>
    <w:rsid w:val="00D00F1B"/>
    <w:rsid w:val="00D24DC5"/>
    <w:rsid w:val="00D450B9"/>
    <w:rsid w:val="00D475F9"/>
    <w:rsid w:val="00D966E0"/>
    <w:rsid w:val="00DA35D2"/>
    <w:rsid w:val="00DC3153"/>
    <w:rsid w:val="00E41B0E"/>
    <w:rsid w:val="00E60189"/>
    <w:rsid w:val="00E805B8"/>
    <w:rsid w:val="00EA5E2F"/>
    <w:rsid w:val="00EB35EA"/>
    <w:rsid w:val="00EB45D4"/>
    <w:rsid w:val="00EB6A30"/>
    <w:rsid w:val="00F6058B"/>
    <w:rsid w:val="00F62E69"/>
    <w:rsid w:val="00F72D30"/>
    <w:rsid w:val="00F73EA2"/>
    <w:rsid w:val="00F752A7"/>
    <w:rsid w:val="00F8171C"/>
    <w:rsid w:val="00F948F9"/>
    <w:rsid w:val="00FD61A7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959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3A0A1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3A0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gif"/><Relationship Id="rId15" Type="http://schemas.openxmlformats.org/officeDocument/2006/relationships/image" Target="media/image2.gif"/><Relationship Id="rId16" Type="http://schemas.openxmlformats.org/officeDocument/2006/relationships/image" Target="media/image3.gif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ed_gress:Library:Application%20Support:Microsoft:Office:User%20Templates:My%20Templates: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52</TotalTime>
  <Pages>2</Pages>
  <Words>526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Template for SLAC Documents</vt:lpstr>
    </vt:vector>
  </TitlesOfParts>
  <Company>SLAC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Template for SLAC Documents</dc:title>
  <dc:subject/>
  <dc:creator>Ted Gress</dc:creator>
  <cp:keywords/>
  <dc:description/>
  <cp:lastModifiedBy>Ted Gress</cp:lastModifiedBy>
  <cp:revision>6</cp:revision>
  <cp:lastPrinted>2004-05-14T15:01:00Z</cp:lastPrinted>
  <dcterms:created xsi:type="dcterms:W3CDTF">2016-04-10T22:48:00Z</dcterms:created>
  <dcterms:modified xsi:type="dcterms:W3CDTF">2016-04-11T02:22:00Z</dcterms:modified>
</cp:coreProperties>
</file>